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C8" w:rsidRDefault="001F37FD" w:rsidP="00D77EB4">
      <w:pPr>
        <w:pStyle w:val="Name"/>
        <w:bidi/>
        <w:ind w:left="1"/>
        <w:jc w:val="center"/>
      </w:pPr>
      <w:r>
        <w:t>S</w:t>
      </w:r>
      <w:r w:rsidR="00A00683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23110" cy="23888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4C1">
        <w:t xml:space="preserve">anju </w:t>
      </w:r>
      <w:r w:rsidR="00BE19B4">
        <w:t>kuma</w:t>
      </w:r>
      <w:r w:rsidR="002F54C1">
        <w:t>r</w:t>
      </w:r>
    </w:p>
    <w:p w:rsidR="00C1733F" w:rsidRDefault="003841B7" w:rsidP="00D77EB4">
      <w:pPr>
        <w:pStyle w:val="ContactInfo"/>
        <w:bidi/>
        <w:ind w:left="19"/>
        <w:jc w:val="center"/>
      </w:pPr>
      <w:r>
        <w:t>Phone</w:t>
      </w:r>
      <w:r w:rsidR="000223A0">
        <w:t xml:space="preserve"> -</w:t>
      </w:r>
      <w:r w:rsidR="000B17D8">
        <w:t xml:space="preserve"> 7389682275</w:t>
      </w:r>
      <w:r w:rsidR="002F7D7A">
        <w:t>,</w:t>
      </w:r>
      <w:r w:rsidR="00DC0060">
        <w:t>8959000167</w:t>
      </w:r>
    </w:p>
    <w:p w:rsidR="000B17D8" w:rsidRDefault="00F279FD" w:rsidP="00D77EB4">
      <w:pPr>
        <w:pStyle w:val="ContactInfo"/>
        <w:bidi/>
        <w:ind w:left="19"/>
        <w:jc w:val="center"/>
      </w:pPr>
      <w:r>
        <w:t>Email -</w:t>
      </w:r>
      <w:r w:rsidR="00F866B0">
        <w:t xml:space="preserve"> </w:t>
      </w:r>
      <w:hyperlink r:id="rId9" w:history="1">
        <w:r w:rsidR="00E43222" w:rsidRPr="008A716A">
          <w:rPr>
            <w:rStyle w:val="Hyperlink"/>
          </w:rPr>
          <w:t>sanjuratrey@gmail.com</w:t>
        </w:r>
      </w:hyperlink>
    </w:p>
    <w:p w:rsidR="00C532DE" w:rsidRDefault="00322026" w:rsidP="00C532DE">
      <w:pPr>
        <w:pStyle w:val="Heading1"/>
      </w:pPr>
      <w:r>
        <w:t>COntact addresh:</w:t>
      </w:r>
    </w:p>
    <w:p w:rsidR="00E43222" w:rsidRDefault="0045245A" w:rsidP="0045245A">
      <w:r>
        <w:t xml:space="preserve"> </w:t>
      </w:r>
      <w:r w:rsidR="00D502D1">
        <w:t xml:space="preserve">S/O Dhana Ram, </w:t>
      </w:r>
      <w:r w:rsidR="00012F1C">
        <w:t xml:space="preserve">PO-Kirit, Tahsil-Nawagarh, </w:t>
      </w:r>
      <w:r w:rsidR="003429C6">
        <w:t xml:space="preserve">Dist-Janjgir </w:t>
      </w:r>
      <w:r>
        <w:t xml:space="preserve">Champa </w:t>
      </w:r>
      <w:r w:rsidR="003429C6">
        <w:t>(</w:t>
      </w:r>
      <w:r>
        <w:t>Chhattisgarh), Pin-49555</w:t>
      </w:r>
      <w:r w:rsidR="005705B6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8012C4" wp14:editId="265CAA9E">
                <wp:simplePos x="0" y="0"/>
                <wp:positionH relativeFrom="column">
                  <wp:posOffset>-114300</wp:posOffset>
                </wp:positionH>
                <wp:positionV relativeFrom="paragraph">
                  <wp:posOffset>702945</wp:posOffset>
                </wp:positionV>
                <wp:extent cx="2139315" cy="5817870"/>
                <wp:effectExtent l="0" t="0" r="13335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5817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571" w:rsidRPr="009020B5" w:rsidRDefault="004A3571" w:rsidP="004A357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20B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Personal Details:</w:t>
                            </w:r>
                          </w:p>
                          <w:p w:rsidR="004A3571" w:rsidRDefault="004A3571" w:rsidP="004A3571">
                            <w:r>
                              <w:t xml:space="preserve">DOB </w:t>
                            </w:r>
                            <w:r w:rsidR="009F69C5">
                              <w:t xml:space="preserve">                   </w:t>
                            </w:r>
                            <w:r w:rsidR="00683001">
                              <w:t xml:space="preserve">    </w:t>
                            </w:r>
                            <w:r w:rsidR="00DB5993">
                              <w:t xml:space="preserve">: </w:t>
                            </w:r>
                            <w:r w:rsidR="009020B5">
                              <w:t xml:space="preserve">  </w:t>
                            </w:r>
                            <w:r w:rsidR="00DB5993">
                              <w:t>June 25</w:t>
                            </w:r>
                            <w:r>
                              <w:t>,1993</w:t>
                            </w:r>
                          </w:p>
                          <w:p w:rsidR="004A3571" w:rsidRDefault="004A3571" w:rsidP="004A3571">
                            <w:r>
                              <w:t xml:space="preserve">Age </w:t>
                            </w:r>
                            <w:r w:rsidR="009F69C5">
                              <w:t xml:space="preserve">                </w:t>
                            </w:r>
                            <w:r w:rsidR="00683001">
                              <w:t xml:space="preserve">    </w:t>
                            </w:r>
                            <w:r w:rsidR="009F69C5">
                              <w:t xml:space="preserve"> </w:t>
                            </w:r>
                            <w:r w:rsidR="00DB5993">
                              <w:t xml:space="preserve">   :</w:t>
                            </w:r>
                            <w:r w:rsidR="00683001">
                              <w:t xml:space="preserve">  </w:t>
                            </w:r>
                            <w:r w:rsidR="00DB5993">
                              <w:t xml:space="preserve"> 22</w:t>
                            </w:r>
                          </w:p>
                          <w:p w:rsidR="004A3571" w:rsidRDefault="004A3571" w:rsidP="004A3571">
                            <w:r>
                              <w:t>Gender</w:t>
                            </w:r>
                            <w:r w:rsidR="00DB5993">
                              <w:t xml:space="preserve">.            </w:t>
                            </w:r>
                            <w:r w:rsidR="00270C47">
                              <w:t xml:space="preserve">  </w:t>
                            </w:r>
                            <w:r w:rsidR="00683001">
                              <w:t xml:space="preserve">  </w:t>
                            </w:r>
                            <w:r w:rsidR="00DB5993">
                              <w:t xml:space="preserve"> : </w:t>
                            </w:r>
                            <w:r w:rsidR="00683001">
                              <w:t xml:space="preserve">  </w:t>
                            </w:r>
                            <w:r w:rsidR="00734DD9">
                              <w:t>Male</w:t>
                            </w:r>
                          </w:p>
                          <w:p w:rsidR="004A3571" w:rsidRDefault="004A3571" w:rsidP="004A3571">
                            <w:r>
                              <w:t>Marital Status</w:t>
                            </w:r>
                            <w:r w:rsidR="00650536">
                              <w:t xml:space="preserve">   </w:t>
                            </w:r>
                            <w:r w:rsidR="00270C47">
                              <w:t xml:space="preserve"> </w:t>
                            </w:r>
                            <w:r w:rsidR="00734DD9">
                              <w:t xml:space="preserve"> </w:t>
                            </w:r>
                            <w:r>
                              <w:t xml:space="preserve"> : </w:t>
                            </w:r>
                            <w:r w:rsidR="00270C47">
                              <w:t xml:space="preserve">  </w:t>
                            </w:r>
                            <w:r>
                              <w:t>Single</w:t>
                            </w:r>
                          </w:p>
                          <w:p w:rsidR="004A3571" w:rsidRDefault="00734DD9" w:rsidP="004A3571">
                            <w:r>
                              <w:t xml:space="preserve">Father’s Name </w:t>
                            </w:r>
                            <w:r w:rsidR="00650536">
                              <w:t xml:space="preserve">   </w:t>
                            </w:r>
                            <w:r w:rsidR="00190071">
                              <w:t xml:space="preserve"> </w:t>
                            </w:r>
                            <w:r>
                              <w:t xml:space="preserve">: </w:t>
                            </w:r>
                            <w:r w:rsidR="00270C47">
                              <w:t xml:space="preserve">  </w:t>
                            </w:r>
                            <w:r>
                              <w:t>Dhana Ram</w:t>
                            </w:r>
                          </w:p>
                          <w:p w:rsidR="004A3571" w:rsidRDefault="00650536" w:rsidP="004A3571">
                            <w:r>
                              <w:t xml:space="preserve">Nationality   </w:t>
                            </w:r>
                            <w:r w:rsidR="00270C47">
                              <w:t xml:space="preserve">     </w:t>
                            </w:r>
                            <w:r w:rsidR="00190071">
                              <w:t xml:space="preserve"> </w:t>
                            </w:r>
                            <w:r w:rsidR="00270C47">
                              <w:t xml:space="preserve">  </w:t>
                            </w:r>
                            <w:r w:rsidR="004A3571">
                              <w:t>:</w:t>
                            </w:r>
                            <w:r w:rsidR="00270C47">
                              <w:t xml:space="preserve">  </w:t>
                            </w:r>
                            <w:r w:rsidR="004A3571">
                              <w:t xml:space="preserve"> Indian</w:t>
                            </w:r>
                          </w:p>
                          <w:p w:rsidR="004A3571" w:rsidRPr="00FE25F7" w:rsidRDefault="004A3571" w:rsidP="004A357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25F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Language known:</w:t>
                            </w:r>
                          </w:p>
                          <w:p w:rsidR="004A3571" w:rsidRDefault="004A3571" w:rsidP="004A3571">
                            <w:r>
                              <w:t>Hindi, English</w:t>
                            </w:r>
                          </w:p>
                          <w:p w:rsidR="004A3571" w:rsidRPr="000D5AC5" w:rsidRDefault="004A3571" w:rsidP="004A357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D5AC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Favorite Pursuits</w:t>
                            </w:r>
                            <w:r w:rsidR="000D5AC5" w:rsidRPr="000D5AC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4A3571" w:rsidRDefault="004A3571" w:rsidP="004A3571">
                            <w:r>
                              <w:t>Listing music</w:t>
                            </w:r>
                          </w:p>
                          <w:p w:rsidR="004A3571" w:rsidRDefault="004A3571" w:rsidP="004A3571">
                            <w:r>
                              <w:t>Cooking</w:t>
                            </w:r>
                          </w:p>
                          <w:p w:rsidR="004A3571" w:rsidRDefault="004A3571" w:rsidP="004A3571">
                            <w:r>
                              <w:t>Shoping</w:t>
                            </w:r>
                          </w:p>
                          <w:p w:rsidR="004A3571" w:rsidRDefault="00050F96" w:rsidP="004A3571">
                            <w:r>
                              <w:t>Playing</w:t>
                            </w:r>
                            <w:r w:rsidR="004A3571">
                              <w:t xml:space="preserve"> games</w:t>
                            </w:r>
                          </w:p>
                          <w:p w:rsidR="004A3571" w:rsidRPr="001D12C5" w:rsidRDefault="004A3571" w:rsidP="004A357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D12C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Field of Interest:</w:t>
                            </w:r>
                          </w:p>
                          <w:p w:rsidR="004A3571" w:rsidRDefault="004A3571" w:rsidP="004A3571">
                            <w:r>
                              <w:t>Structure Analysis</w:t>
                            </w:r>
                          </w:p>
                          <w:p w:rsidR="004A3571" w:rsidRDefault="004A3571" w:rsidP="004A3571">
                            <w:r>
                              <w:t>Geotech</w:t>
                            </w:r>
                            <w:r w:rsidR="002C43ED">
                              <w:t xml:space="preserve">, </w:t>
                            </w:r>
                            <w:r>
                              <w:t>Transportation</w:t>
                            </w:r>
                          </w:p>
                          <w:p w:rsidR="00587E7F" w:rsidRDefault="00B52510">
                            <w:r>
                              <w:t>Construction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012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pt;margin-top:55.35pt;width:168.45pt;height:458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A3571" w:rsidRPr="009020B5" w:rsidRDefault="004A3571" w:rsidP="004A3571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9020B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Personal Details:</w:t>
                      </w:r>
                    </w:p>
                    <w:p w:rsidR="004A3571" w:rsidRDefault="004A3571" w:rsidP="004A3571">
                      <w:r>
                        <w:t xml:space="preserve">DOB </w:t>
                      </w:r>
                      <w:r w:rsidR="009F69C5">
                        <w:t xml:space="preserve">                   </w:t>
                      </w:r>
                      <w:r w:rsidR="00683001">
                        <w:t xml:space="preserve">    </w:t>
                      </w:r>
                      <w:r w:rsidR="00DB5993">
                        <w:t xml:space="preserve">: </w:t>
                      </w:r>
                      <w:r w:rsidR="009020B5">
                        <w:t xml:space="preserve">  </w:t>
                      </w:r>
                      <w:r w:rsidR="00DB5993">
                        <w:t>June 25</w:t>
                      </w:r>
                      <w:r>
                        <w:t>,1993</w:t>
                      </w:r>
                    </w:p>
                    <w:p w:rsidR="004A3571" w:rsidRDefault="004A3571" w:rsidP="004A3571">
                      <w:r>
                        <w:t xml:space="preserve">Age </w:t>
                      </w:r>
                      <w:r w:rsidR="009F69C5">
                        <w:t xml:space="preserve">                </w:t>
                      </w:r>
                      <w:r w:rsidR="00683001">
                        <w:t xml:space="preserve">    </w:t>
                      </w:r>
                      <w:r w:rsidR="009F69C5">
                        <w:t xml:space="preserve"> </w:t>
                      </w:r>
                      <w:r w:rsidR="00DB5993">
                        <w:t xml:space="preserve">   :</w:t>
                      </w:r>
                      <w:r w:rsidR="00683001">
                        <w:t xml:space="preserve">  </w:t>
                      </w:r>
                      <w:r w:rsidR="00DB5993">
                        <w:t xml:space="preserve"> 22</w:t>
                      </w:r>
                    </w:p>
                    <w:p w:rsidR="004A3571" w:rsidRDefault="004A3571" w:rsidP="004A3571">
                      <w:r>
                        <w:t>Gender</w:t>
                      </w:r>
                      <w:r w:rsidR="00DB5993">
                        <w:t xml:space="preserve">.            </w:t>
                      </w:r>
                      <w:r w:rsidR="00270C47">
                        <w:t xml:space="preserve">  </w:t>
                      </w:r>
                      <w:r w:rsidR="00683001">
                        <w:t xml:space="preserve">  </w:t>
                      </w:r>
                      <w:r w:rsidR="00DB5993">
                        <w:t xml:space="preserve"> : </w:t>
                      </w:r>
                      <w:r w:rsidR="00683001">
                        <w:t xml:space="preserve">  </w:t>
                      </w:r>
                      <w:r w:rsidR="00734DD9">
                        <w:t>Male</w:t>
                      </w:r>
                    </w:p>
                    <w:p w:rsidR="004A3571" w:rsidRDefault="004A3571" w:rsidP="004A3571">
                      <w:r>
                        <w:t>Marital Status</w:t>
                      </w:r>
                      <w:r w:rsidR="00650536">
                        <w:t xml:space="preserve">   </w:t>
                      </w:r>
                      <w:r w:rsidR="00270C47">
                        <w:t xml:space="preserve"> </w:t>
                      </w:r>
                      <w:r w:rsidR="00734DD9">
                        <w:t xml:space="preserve"> </w:t>
                      </w:r>
                      <w:r>
                        <w:t xml:space="preserve"> : </w:t>
                      </w:r>
                      <w:r w:rsidR="00270C47">
                        <w:t xml:space="preserve">  </w:t>
                      </w:r>
                      <w:r>
                        <w:t>Single</w:t>
                      </w:r>
                    </w:p>
                    <w:p w:rsidR="004A3571" w:rsidRDefault="00734DD9" w:rsidP="004A3571">
                      <w:r>
                        <w:t xml:space="preserve">Father’s Name </w:t>
                      </w:r>
                      <w:r w:rsidR="00650536">
                        <w:t xml:space="preserve">   </w:t>
                      </w:r>
                      <w:r w:rsidR="00190071">
                        <w:t xml:space="preserve"> </w:t>
                      </w:r>
                      <w:r>
                        <w:t xml:space="preserve">: </w:t>
                      </w:r>
                      <w:r w:rsidR="00270C47">
                        <w:t xml:space="preserve">  </w:t>
                      </w:r>
                      <w:proofErr w:type="spellStart"/>
                      <w:r>
                        <w:t>Dhana</w:t>
                      </w:r>
                      <w:proofErr w:type="spellEnd"/>
                      <w:r>
                        <w:t xml:space="preserve"> Ram</w:t>
                      </w:r>
                    </w:p>
                    <w:p w:rsidR="004A3571" w:rsidRDefault="00650536" w:rsidP="004A3571">
                      <w:r>
                        <w:t xml:space="preserve">Nationality   </w:t>
                      </w:r>
                      <w:r w:rsidR="00270C47">
                        <w:t xml:space="preserve">     </w:t>
                      </w:r>
                      <w:r w:rsidR="00190071">
                        <w:t xml:space="preserve"> </w:t>
                      </w:r>
                      <w:r w:rsidR="00270C47">
                        <w:t xml:space="preserve">  </w:t>
                      </w:r>
                      <w:r w:rsidR="004A3571">
                        <w:t>:</w:t>
                      </w:r>
                      <w:r w:rsidR="00270C47">
                        <w:t xml:space="preserve">  </w:t>
                      </w:r>
                      <w:r w:rsidR="004A3571">
                        <w:t xml:space="preserve"> Indian</w:t>
                      </w:r>
                    </w:p>
                    <w:p w:rsidR="004A3571" w:rsidRPr="00FE25F7" w:rsidRDefault="004A3571" w:rsidP="004A3571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FE25F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Language known:</w:t>
                      </w:r>
                    </w:p>
                    <w:p w:rsidR="004A3571" w:rsidRDefault="004A3571" w:rsidP="004A3571">
                      <w:r>
                        <w:t>Hindi, English</w:t>
                      </w:r>
                    </w:p>
                    <w:p w:rsidR="004A3571" w:rsidRPr="000D5AC5" w:rsidRDefault="004A3571" w:rsidP="004A3571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D5AC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Favorite Pursuits</w:t>
                      </w:r>
                      <w:r w:rsidR="000D5AC5" w:rsidRPr="000D5AC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4A3571" w:rsidRDefault="004A3571" w:rsidP="004A3571">
                      <w:r>
                        <w:t>Listing music</w:t>
                      </w:r>
                    </w:p>
                    <w:p w:rsidR="004A3571" w:rsidRDefault="004A3571" w:rsidP="004A3571">
                      <w:r>
                        <w:t>Cooking</w:t>
                      </w:r>
                    </w:p>
                    <w:p w:rsidR="004A3571" w:rsidRDefault="004A3571" w:rsidP="004A3571">
                      <w:proofErr w:type="spellStart"/>
                      <w:r>
                        <w:t>Shoping</w:t>
                      </w:r>
                      <w:proofErr w:type="spellEnd"/>
                    </w:p>
                    <w:p w:rsidR="004A3571" w:rsidRDefault="00050F96" w:rsidP="004A3571">
                      <w:r>
                        <w:t>Playing</w:t>
                      </w:r>
                      <w:r w:rsidR="004A3571">
                        <w:t xml:space="preserve"> games</w:t>
                      </w:r>
                    </w:p>
                    <w:p w:rsidR="004A3571" w:rsidRPr="001D12C5" w:rsidRDefault="004A3571" w:rsidP="004A3571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1D12C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Field of Interest:</w:t>
                      </w:r>
                    </w:p>
                    <w:p w:rsidR="004A3571" w:rsidRDefault="004A3571" w:rsidP="004A3571">
                      <w:r>
                        <w:t>Structure Analysis</w:t>
                      </w:r>
                    </w:p>
                    <w:p w:rsidR="004A3571" w:rsidRDefault="004A3571" w:rsidP="004A3571">
                      <w:proofErr w:type="spellStart"/>
                      <w:r>
                        <w:t>Geotech</w:t>
                      </w:r>
                      <w:proofErr w:type="spellEnd"/>
                      <w:r w:rsidR="002C43ED">
                        <w:t xml:space="preserve">, </w:t>
                      </w:r>
                      <w:r>
                        <w:t>Transportation</w:t>
                      </w:r>
                    </w:p>
                    <w:p w:rsidR="00587E7F" w:rsidRDefault="00B52510">
                      <w:r>
                        <w:t>Construction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5A5">
        <w:t>7</w:t>
      </w:r>
    </w:p>
    <w:sdt>
      <w:sdtPr>
        <w:id w:val="-1179423465"/>
        <w:placeholder>
          <w:docPart w:val="B57D951280C7EA42912ED2C87AC5F876"/>
        </w:placeholder>
        <w:temporary/>
        <w:showingPlcHdr/>
        <w15:appearance w15:val="hidden"/>
      </w:sdtPr>
      <w:sdtEndPr/>
      <w:sdtContent>
        <w:p w:rsidR="00B54A9A" w:rsidRDefault="005D749C" w:rsidP="00886564">
          <w:pPr>
            <w:pStyle w:val="Heading1"/>
          </w:pPr>
          <w:r>
            <w:t>Objective</w:t>
          </w:r>
        </w:p>
      </w:sdtContent>
    </w:sdt>
    <w:p w:rsidR="009A0EC5" w:rsidRDefault="009A0EC5" w:rsidP="009A0EC5">
      <w:r>
        <w:t>To obtain a job, where I will get a chance to use my talents, creativity and ability to the maximum and contribute to the growth of organization as well as myself.</w:t>
      </w:r>
    </w:p>
    <w:p w:rsidR="00C1733F" w:rsidRDefault="009A0EC5">
      <w:pPr>
        <w:pStyle w:val="Heading1"/>
      </w:pPr>
      <w:r>
        <w:t xml:space="preserve">ACADEMIC </w:t>
      </w:r>
      <w:r w:rsidR="00120580">
        <w:t>chronicle</w:t>
      </w:r>
    </w:p>
    <w:tbl>
      <w:tblPr>
        <w:tblStyle w:val="TableGrid"/>
        <w:tblW w:w="4560" w:type="dxa"/>
        <w:tblLook w:val="04A0" w:firstRow="1" w:lastRow="0" w:firstColumn="1" w:lastColumn="0" w:noHBand="0" w:noVBand="1"/>
      </w:tblPr>
      <w:tblGrid>
        <w:gridCol w:w="750"/>
        <w:gridCol w:w="1628"/>
        <w:gridCol w:w="1817"/>
        <w:gridCol w:w="1295"/>
      </w:tblGrid>
      <w:tr w:rsidR="004B7A01" w:rsidRPr="00D66B17" w:rsidTr="00D66B17">
        <w:tc>
          <w:tcPr>
            <w:tcW w:w="641" w:type="dxa"/>
          </w:tcPr>
          <w:p w:rsidR="004B7A01" w:rsidRPr="00D66B17" w:rsidRDefault="004B7A01">
            <w:pPr>
              <w:rPr>
                <w:rFonts w:ascii="Arial" w:hAnsi="Arial" w:cs="Arial"/>
                <w:b/>
                <w:bCs/>
              </w:rPr>
            </w:pPr>
            <w:r w:rsidRPr="00D66B17">
              <w:rPr>
                <w:rFonts w:ascii="Arial" w:hAnsi="Arial" w:cs="Arial"/>
                <w:b/>
                <w:bCs/>
              </w:rPr>
              <w:t>Class</w:t>
            </w:r>
          </w:p>
        </w:tc>
        <w:tc>
          <w:tcPr>
            <w:tcW w:w="1348" w:type="dxa"/>
          </w:tcPr>
          <w:p w:rsidR="004B7A01" w:rsidRPr="00D66B17" w:rsidRDefault="004B7A01">
            <w:pPr>
              <w:rPr>
                <w:rFonts w:ascii="Arial" w:hAnsi="Arial" w:cs="Arial"/>
              </w:rPr>
            </w:pPr>
            <w:r w:rsidRPr="00D66B17">
              <w:rPr>
                <w:rFonts w:ascii="Arial" w:hAnsi="Arial" w:cs="Arial"/>
                <w:b/>
                <w:bCs/>
              </w:rPr>
              <w:t>School</w:t>
            </w:r>
            <w:r w:rsidRPr="00D66B17">
              <w:rPr>
                <w:rFonts w:ascii="Arial" w:hAnsi="Arial" w:cs="Arial"/>
              </w:rPr>
              <w:t>/</w:t>
            </w:r>
            <w:r w:rsidRPr="00D66B17">
              <w:rPr>
                <w:rFonts w:ascii="Arial" w:hAnsi="Arial" w:cs="Arial"/>
                <w:b/>
                <w:bCs/>
              </w:rPr>
              <w:t>college</w:t>
            </w:r>
          </w:p>
        </w:tc>
        <w:tc>
          <w:tcPr>
            <w:tcW w:w="1495" w:type="dxa"/>
          </w:tcPr>
          <w:p w:rsidR="004B7A01" w:rsidRPr="00D66B17" w:rsidRDefault="004B7A01">
            <w:pPr>
              <w:rPr>
                <w:rFonts w:ascii="Arial" w:hAnsi="Arial" w:cs="Arial"/>
                <w:b/>
                <w:bCs/>
              </w:rPr>
            </w:pPr>
            <w:r w:rsidRPr="00D66B17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076" w:type="dxa"/>
          </w:tcPr>
          <w:p w:rsidR="004B7A01" w:rsidRPr="00D66B17" w:rsidRDefault="00A3295D">
            <w:pPr>
              <w:rPr>
                <w:rFonts w:ascii="Arial" w:hAnsi="Arial" w:cs="Arial"/>
                <w:b/>
                <w:bCs/>
              </w:rPr>
            </w:pPr>
            <w:r w:rsidRPr="00D66B17">
              <w:rPr>
                <w:rFonts w:ascii="Arial" w:hAnsi="Arial" w:cs="Arial"/>
                <w:b/>
                <w:bCs/>
              </w:rPr>
              <w:t>Percentage</w:t>
            </w:r>
          </w:p>
        </w:tc>
      </w:tr>
      <w:tr w:rsidR="004B7A01" w:rsidRPr="00D66B17" w:rsidTr="00D66B17">
        <w:tc>
          <w:tcPr>
            <w:tcW w:w="641" w:type="dxa"/>
          </w:tcPr>
          <w:p w:rsidR="004B7A01" w:rsidRPr="00D66B17" w:rsidRDefault="00D66B17">
            <w:r w:rsidRPr="00D66B17">
              <w:t>10th</w:t>
            </w:r>
          </w:p>
        </w:tc>
        <w:tc>
          <w:tcPr>
            <w:tcW w:w="1348" w:type="dxa"/>
          </w:tcPr>
          <w:p w:rsidR="004B7A01" w:rsidRPr="00D66B17" w:rsidRDefault="008068D1">
            <w:r w:rsidRPr="00D66B17">
              <w:t>MMHSS</w:t>
            </w:r>
            <w:r w:rsidR="00E317F6" w:rsidRPr="00D66B17">
              <w:t>,</w:t>
            </w:r>
            <w:r w:rsidRPr="00D66B17">
              <w:t xml:space="preserve"> Khairtal</w:t>
            </w:r>
          </w:p>
        </w:tc>
        <w:tc>
          <w:tcPr>
            <w:tcW w:w="1495" w:type="dxa"/>
          </w:tcPr>
          <w:p w:rsidR="004B7A01" w:rsidRPr="00D66B17" w:rsidRDefault="00B71C0C">
            <w:r w:rsidRPr="00D66B17">
              <w:t>CGBSE</w:t>
            </w:r>
            <w:r w:rsidR="00E317F6" w:rsidRPr="00D66B17">
              <w:t>,</w:t>
            </w:r>
            <w:r w:rsidRPr="00D66B17">
              <w:t xml:space="preserve"> Raipur</w:t>
            </w:r>
          </w:p>
        </w:tc>
        <w:tc>
          <w:tcPr>
            <w:tcW w:w="1076" w:type="dxa"/>
          </w:tcPr>
          <w:p w:rsidR="004B7A01" w:rsidRPr="00D66B17" w:rsidRDefault="00AE7F8E">
            <w:r w:rsidRPr="00D66B17">
              <w:t>76</w:t>
            </w:r>
            <w:r w:rsidR="008659D6" w:rsidRPr="00D66B17">
              <w:t>.00</w:t>
            </w:r>
          </w:p>
        </w:tc>
      </w:tr>
      <w:tr w:rsidR="004B7A01" w:rsidRPr="00D66B17" w:rsidTr="00D66B17">
        <w:tc>
          <w:tcPr>
            <w:tcW w:w="641" w:type="dxa"/>
          </w:tcPr>
          <w:p w:rsidR="004B7A01" w:rsidRPr="00D66B17" w:rsidRDefault="00D66B17">
            <w:r w:rsidRPr="00D66B17">
              <w:t>12th</w:t>
            </w:r>
          </w:p>
        </w:tc>
        <w:tc>
          <w:tcPr>
            <w:tcW w:w="1348" w:type="dxa"/>
          </w:tcPr>
          <w:p w:rsidR="004B7A01" w:rsidRPr="00D66B17" w:rsidRDefault="00E317F6">
            <w:r w:rsidRPr="00D66B17">
              <w:t xml:space="preserve">MMHSS, </w:t>
            </w:r>
            <w:r w:rsidR="00E92F08" w:rsidRPr="00D66B17">
              <w:t>Khairtal</w:t>
            </w:r>
          </w:p>
        </w:tc>
        <w:tc>
          <w:tcPr>
            <w:tcW w:w="1495" w:type="dxa"/>
          </w:tcPr>
          <w:p w:rsidR="004B7A01" w:rsidRPr="00D66B17" w:rsidRDefault="00E317F6">
            <w:r w:rsidRPr="00D66B17">
              <w:t>CGBSE,Raipur</w:t>
            </w:r>
          </w:p>
        </w:tc>
        <w:tc>
          <w:tcPr>
            <w:tcW w:w="1076" w:type="dxa"/>
          </w:tcPr>
          <w:p w:rsidR="004B7A01" w:rsidRPr="00D66B17" w:rsidRDefault="00676536">
            <w:r w:rsidRPr="00D66B17">
              <w:t>68.</w:t>
            </w:r>
            <w:r w:rsidR="009E5A1C" w:rsidRPr="00D66B17">
              <w:t>00</w:t>
            </w:r>
          </w:p>
        </w:tc>
      </w:tr>
      <w:tr w:rsidR="009E5A1C" w:rsidRPr="00D66B17" w:rsidTr="00D66B17">
        <w:tc>
          <w:tcPr>
            <w:tcW w:w="641" w:type="dxa"/>
          </w:tcPr>
          <w:p w:rsidR="009E5A1C" w:rsidRPr="00D66B17" w:rsidRDefault="00D66B17">
            <w:r w:rsidRPr="00D66B17">
              <w:t>Sem-1</w:t>
            </w:r>
          </w:p>
        </w:tc>
        <w:tc>
          <w:tcPr>
            <w:tcW w:w="1348" w:type="dxa"/>
          </w:tcPr>
          <w:p w:rsidR="009E5A1C" w:rsidRPr="00D66B17" w:rsidRDefault="00D66B17">
            <w:r w:rsidRPr="00D66B17">
              <w:t>SRIT-2, Raipur</w:t>
            </w:r>
          </w:p>
        </w:tc>
        <w:tc>
          <w:tcPr>
            <w:tcW w:w="1495" w:type="dxa"/>
          </w:tcPr>
          <w:p w:rsidR="00D66B17" w:rsidRPr="00D66B17" w:rsidRDefault="00D66B17">
            <w:r w:rsidRPr="00D66B17">
              <w:t>CSVTU,Bhilai</w:t>
            </w:r>
          </w:p>
        </w:tc>
        <w:tc>
          <w:tcPr>
            <w:tcW w:w="1076" w:type="dxa"/>
          </w:tcPr>
          <w:p w:rsidR="009E5A1C" w:rsidRPr="00D66B17" w:rsidRDefault="00D66B17">
            <w:r w:rsidRPr="00D66B17">
              <w:t>66.75</w:t>
            </w:r>
          </w:p>
        </w:tc>
      </w:tr>
      <w:tr w:rsidR="009E5A1C" w:rsidRPr="00D66B17" w:rsidTr="00D66B17">
        <w:tc>
          <w:tcPr>
            <w:tcW w:w="641" w:type="dxa"/>
          </w:tcPr>
          <w:p w:rsidR="009E5A1C" w:rsidRPr="00D66B17" w:rsidRDefault="00D66B17">
            <w:r w:rsidRPr="00D66B17">
              <w:t>Sem-2</w:t>
            </w:r>
          </w:p>
        </w:tc>
        <w:tc>
          <w:tcPr>
            <w:tcW w:w="1348" w:type="dxa"/>
          </w:tcPr>
          <w:p w:rsidR="009E5A1C" w:rsidRPr="00D66B17" w:rsidRDefault="00D66B17">
            <w:r w:rsidRPr="00D66B17">
              <w:t>SRIT-2,Raipur</w:t>
            </w:r>
          </w:p>
        </w:tc>
        <w:tc>
          <w:tcPr>
            <w:tcW w:w="1495" w:type="dxa"/>
          </w:tcPr>
          <w:p w:rsidR="009E5A1C" w:rsidRPr="00D66B17" w:rsidRDefault="00D66B17">
            <w:r w:rsidRPr="00D66B17">
              <w:t>CSVTU,Bhilai</w:t>
            </w:r>
          </w:p>
        </w:tc>
        <w:tc>
          <w:tcPr>
            <w:tcW w:w="1076" w:type="dxa"/>
          </w:tcPr>
          <w:p w:rsidR="009E5A1C" w:rsidRPr="00D66B17" w:rsidRDefault="00D66B17">
            <w:r w:rsidRPr="00D66B17">
              <w:t>70.00</w:t>
            </w:r>
          </w:p>
        </w:tc>
      </w:tr>
      <w:tr w:rsidR="009E5A1C" w:rsidRPr="00D66B17" w:rsidTr="00D66B17">
        <w:tc>
          <w:tcPr>
            <w:tcW w:w="641" w:type="dxa"/>
          </w:tcPr>
          <w:p w:rsidR="009E5A1C" w:rsidRPr="00D66B17" w:rsidRDefault="00D66B17">
            <w:r w:rsidRPr="00D66B17">
              <w:t>Sem-3</w:t>
            </w:r>
          </w:p>
        </w:tc>
        <w:tc>
          <w:tcPr>
            <w:tcW w:w="1348" w:type="dxa"/>
          </w:tcPr>
          <w:p w:rsidR="009E5A1C" w:rsidRPr="00D66B17" w:rsidRDefault="00D66B17">
            <w:r w:rsidRPr="00D66B17">
              <w:t>SRIT-2,Raipur</w:t>
            </w:r>
          </w:p>
        </w:tc>
        <w:tc>
          <w:tcPr>
            <w:tcW w:w="1495" w:type="dxa"/>
          </w:tcPr>
          <w:p w:rsidR="009E5A1C" w:rsidRPr="00D66B17" w:rsidRDefault="00D66B17">
            <w:r w:rsidRPr="00D66B17">
              <w:t>CSVTU,Bhilai</w:t>
            </w:r>
          </w:p>
        </w:tc>
        <w:tc>
          <w:tcPr>
            <w:tcW w:w="1076" w:type="dxa"/>
          </w:tcPr>
          <w:p w:rsidR="009E5A1C" w:rsidRPr="00D66B17" w:rsidRDefault="00D66B17">
            <w:r w:rsidRPr="00D66B17">
              <w:t>71.10</w:t>
            </w:r>
          </w:p>
        </w:tc>
      </w:tr>
      <w:tr w:rsidR="00D66B17" w:rsidRPr="00D66B17" w:rsidTr="00D66B17">
        <w:tc>
          <w:tcPr>
            <w:tcW w:w="641" w:type="dxa"/>
          </w:tcPr>
          <w:p w:rsidR="00D66B17" w:rsidRPr="00D66B17" w:rsidRDefault="00D66B17">
            <w:r w:rsidRPr="00D66B17">
              <w:t>Sem-4</w:t>
            </w:r>
          </w:p>
        </w:tc>
        <w:tc>
          <w:tcPr>
            <w:tcW w:w="1348" w:type="dxa"/>
          </w:tcPr>
          <w:p w:rsidR="00D66B17" w:rsidRPr="00D66B17" w:rsidRDefault="00D66B17" w:rsidP="00B313FE">
            <w:r w:rsidRPr="00D66B17">
              <w:t>SRIT-2 Raipur</w:t>
            </w:r>
          </w:p>
        </w:tc>
        <w:tc>
          <w:tcPr>
            <w:tcW w:w="1495" w:type="dxa"/>
          </w:tcPr>
          <w:p w:rsidR="00D66B17" w:rsidRPr="00D66B17" w:rsidRDefault="00D66B17">
            <w:r w:rsidRPr="00D66B17">
              <w:t>CSVTU,Bhilai</w:t>
            </w:r>
          </w:p>
        </w:tc>
        <w:tc>
          <w:tcPr>
            <w:tcW w:w="1076" w:type="dxa"/>
          </w:tcPr>
          <w:p w:rsidR="00D66B17" w:rsidRPr="00D66B17" w:rsidRDefault="00D66B17">
            <w:r w:rsidRPr="00D66B17">
              <w:t>70.01</w:t>
            </w:r>
          </w:p>
        </w:tc>
      </w:tr>
      <w:tr w:rsidR="00D66B17" w:rsidRPr="00D66B17" w:rsidTr="00D66B17">
        <w:tc>
          <w:tcPr>
            <w:tcW w:w="641" w:type="dxa"/>
          </w:tcPr>
          <w:p w:rsidR="00D66B17" w:rsidRPr="00D66B17" w:rsidRDefault="00D66B17">
            <w:r w:rsidRPr="00D66B17">
              <w:t>Sem-5</w:t>
            </w:r>
          </w:p>
        </w:tc>
        <w:tc>
          <w:tcPr>
            <w:tcW w:w="1348" w:type="dxa"/>
          </w:tcPr>
          <w:p w:rsidR="00D66B17" w:rsidRPr="00D66B17" w:rsidRDefault="00D66B17">
            <w:r w:rsidRPr="00D66B17">
              <w:t>SRIT-2,Raipur</w:t>
            </w:r>
          </w:p>
        </w:tc>
        <w:tc>
          <w:tcPr>
            <w:tcW w:w="1495" w:type="dxa"/>
          </w:tcPr>
          <w:p w:rsidR="00D66B17" w:rsidRPr="00D66B17" w:rsidRDefault="00D66B17">
            <w:r w:rsidRPr="00D66B17">
              <w:t>CSVTU,Bhilai</w:t>
            </w:r>
          </w:p>
        </w:tc>
        <w:tc>
          <w:tcPr>
            <w:tcW w:w="1076" w:type="dxa"/>
          </w:tcPr>
          <w:p w:rsidR="00D66B17" w:rsidRPr="00D66B17" w:rsidRDefault="00D66B17">
            <w:r w:rsidRPr="00D66B17">
              <w:t>68.86</w:t>
            </w:r>
          </w:p>
        </w:tc>
      </w:tr>
      <w:tr w:rsidR="00D66B17" w:rsidRPr="00D66B17" w:rsidTr="00D66B17">
        <w:tc>
          <w:tcPr>
            <w:tcW w:w="641" w:type="dxa"/>
          </w:tcPr>
          <w:p w:rsidR="00D66B17" w:rsidRPr="00D66B17" w:rsidRDefault="00D66B17">
            <w:r w:rsidRPr="00D66B17">
              <w:t>Sem-6</w:t>
            </w:r>
          </w:p>
        </w:tc>
        <w:tc>
          <w:tcPr>
            <w:tcW w:w="1348" w:type="dxa"/>
          </w:tcPr>
          <w:p w:rsidR="00D66B17" w:rsidRPr="00D66B17" w:rsidRDefault="00D66B17">
            <w:r w:rsidRPr="00D66B17">
              <w:t>SRIT-2,Raipur</w:t>
            </w:r>
          </w:p>
        </w:tc>
        <w:tc>
          <w:tcPr>
            <w:tcW w:w="1495" w:type="dxa"/>
          </w:tcPr>
          <w:p w:rsidR="00D66B17" w:rsidRPr="00D66B17" w:rsidRDefault="00D66B17">
            <w:r w:rsidRPr="00D66B17">
              <w:t>CSVTU,Bhilai</w:t>
            </w:r>
          </w:p>
        </w:tc>
        <w:tc>
          <w:tcPr>
            <w:tcW w:w="1076" w:type="dxa"/>
          </w:tcPr>
          <w:p w:rsidR="00D66B17" w:rsidRPr="00D66B17" w:rsidRDefault="00D66B17">
            <w:r w:rsidRPr="00D66B17">
              <w:t>70.15</w:t>
            </w:r>
          </w:p>
        </w:tc>
      </w:tr>
      <w:tr w:rsidR="00D66B17" w:rsidRPr="00D66B17" w:rsidTr="00D66B17">
        <w:tc>
          <w:tcPr>
            <w:tcW w:w="641" w:type="dxa"/>
          </w:tcPr>
          <w:p w:rsidR="00D66B17" w:rsidRPr="00D66B17" w:rsidRDefault="00D66B17">
            <w:r w:rsidRPr="00D66B17">
              <w:t>Sem-7</w:t>
            </w:r>
          </w:p>
        </w:tc>
        <w:tc>
          <w:tcPr>
            <w:tcW w:w="1348" w:type="dxa"/>
          </w:tcPr>
          <w:p w:rsidR="00D66B17" w:rsidRPr="00D66B17" w:rsidRDefault="00D66B17">
            <w:r w:rsidRPr="00D66B17">
              <w:t>SRIT-2,Raipur</w:t>
            </w:r>
          </w:p>
        </w:tc>
        <w:tc>
          <w:tcPr>
            <w:tcW w:w="1495" w:type="dxa"/>
          </w:tcPr>
          <w:p w:rsidR="00D66B17" w:rsidRPr="00D66B17" w:rsidRDefault="00D66B17">
            <w:r w:rsidRPr="00D66B17">
              <w:t>CSVTU,Bhilai</w:t>
            </w:r>
          </w:p>
        </w:tc>
        <w:tc>
          <w:tcPr>
            <w:tcW w:w="1076" w:type="dxa"/>
          </w:tcPr>
          <w:p w:rsidR="00D66B17" w:rsidRPr="00D66B17" w:rsidRDefault="00D66B17">
            <w:r w:rsidRPr="00D66B17">
              <w:t>69.95</w:t>
            </w:r>
          </w:p>
        </w:tc>
      </w:tr>
      <w:tr w:rsidR="00304BD8" w:rsidRPr="00D66B17" w:rsidTr="00D66B17">
        <w:tc>
          <w:tcPr>
            <w:tcW w:w="641" w:type="dxa"/>
          </w:tcPr>
          <w:p w:rsidR="00304BD8" w:rsidRPr="00D66B17" w:rsidRDefault="005C5FDB">
            <w:r>
              <w:t>Sem-8</w:t>
            </w:r>
          </w:p>
        </w:tc>
        <w:tc>
          <w:tcPr>
            <w:tcW w:w="1348" w:type="dxa"/>
          </w:tcPr>
          <w:p w:rsidR="00304BD8" w:rsidRPr="00D66B17" w:rsidRDefault="005C5FDB">
            <w:r>
              <w:t>SRIT-2,</w:t>
            </w:r>
            <w:r w:rsidR="00136D60">
              <w:t>Raipur</w:t>
            </w:r>
          </w:p>
        </w:tc>
        <w:tc>
          <w:tcPr>
            <w:tcW w:w="1495" w:type="dxa"/>
          </w:tcPr>
          <w:p w:rsidR="00304BD8" w:rsidRPr="00D66B17" w:rsidRDefault="00136D60">
            <w:r>
              <w:t>CSVTU,Bhilai</w:t>
            </w:r>
          </w:p>
        </w:tc>
        <w:tc>
          <w:tcPr>
            <w:tcW w:w="1076" w:type="dxa"/>
          </w:tcPr>
          <w:p w:rsidR="00304BD8" w:rsidRPr="00D66B17" w:rsidRDefault="00136D60">
            <w:r>
              <w:t>77.50</w:t>
            </w:r>
            <w:bookmarkStart w:id="0" w:name="_GoBack"/>
            <w:bookmarkEnd w:id="0"/>
          </w:p>
        </w:tc>
      </w:tr>
    </w:tbl>
    <w:p w:rsidR="00C1733F" w:rsidRDefault="00C1733F" w:rsidP="00A0616A"/>
    <w:p w:rsidR="00C1733F" w:rsidRDefault="00B7467D">
      <w:pPr>
        <w:pStyle w:val="Heading1"/>
      </w:pPr>
      <w:r>
        <w:t>Technical</w:t>
      </w:r>
      <w:r w:rsidR="009A2FA6">
        <w:t xml:space="preserve"> proficiency</w:t>
      </w:r>
    </w:p>
    <w:p w:rsidR="00C1733F" w:rsidRDefault="00A845E8" w:rsidP="00C20AD0">
      <w:pPr>
        <w:pStyle w:val="ListParagraph"/>
        <w:numPr>
          <w:ilvl w:val="0"/>
          <w:numId w:val="15"/>
        </w:numPr>
      </w:pPr>
      <w:r>
        <w:t xml:space="preserve">Softwere design        :   </w:t>
      </w:r>
      <w:r w:rsidR="009A4495">
        <w:t>Staad Pro,</w:t>
      </w:r>
      <w:r w:rsidR="00CE34CA">
        <w:t xml:space="preserve"> Auto Cad</w:t>
      </w:r>
    </w:p>
    <w:p w:rsidR="00CE34CA" w:rsidRDefault="00CE34CA" w:rsidP="00C20AD0">
      <w:pPr>
        <w:pStyle w:val="ListParagraph"/>
        <w:numPr>
          <w:ilvl w:val="0"/>
          <w:numId w:val="15"/>
        </w:numPr>
      </w:pPr>
      <w:r>
        <w:t xml:space="preserve">Opreting </w:t>
      </w:r>
      <w:r w:rsidR="00B86681">
        <w:t>System       :   Windows</w:t>
      </w:r>
    </w:p>
    <w:p w:rsidR="00B86681" w:rsidRDefault="00D93BB8" w:rsidP="00C20AD0">
      <w:pPr>
        <w:pStyle w:val="ListParagraph"/>
        <w:numPr>
          <w:ilvl w:val="0"/>
          <w:numId w:val="15"/>
        </w:numPr>
      </w:pPr>
      <w:r>
        <w:t xml:space="preserve">Miscellaneous           :   Photoshop, MS </w:t>
      </w:r>
      <w:r w:rsidR="0066215A">
        <w:t>Office</w:t>
      </w:r>
    </w:p>
    <w:p w:rsidR="00C1733F" w:rsidRDefault="00902836">
      <w:pPr>
        <w:pStyle w:val="Heading1"/>
      </w:pPr>
      <w:r>
        <w:t>Achievement and awarded</w:t>
      </w:r>
    </w:p>
    <w:p w:rsidR="00DA45B1" w:rsidRDefault="00DA45B1" w:rsidP="00DA45B1">
      <w:pPr>
        <w:pStyle w:val="ListBullet"/>
        <w:numPr>
          <w:ilvl w:val="0"/>
          <w:numId w:val="17"/>
        </w:numPr>
      </w:pPr>
      <w:r>
        <w:t xml:space="preserve"> Certified that bridge making competition in national level techfest</w:t>
      </w:r>
    </w:p>
    <w:p w:rsidR="00C1733F" w:rsidRDefault="00DA45B1" w:rsidP="00DA45B1">
      <w:pPr>
        <w:pStyle w:val="ListBullet"/>
        <w:numPr>
          <w:ilvl w:val="0"/>
          <w:numId w:val="17"/>
        </w:numPr>
      </w:pPr>
      <w:r>
        <w:t>Certified that on national seminar in meteorology &amp; environment</w:t>
      </w:r>
    </w:p>
    <w:p w:rsidR="0078328B" w:rsidRDefault="00D626F5" w:rsidP="00B313FE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0"/>
        </w:rPr>
      </w:pPr>
      <w:r>
        <w:t>Project</w:t>
      </w:r>
      <w:r w:rsidR="006D7887">
        <w:t xml:space="preserve"> details:</w:t>
      </w:r>
    </w:p>
    <w:p w:rsidR="0078328B" w:rsidRPr="007F1AB1" w:rsidRDefault="00F25205" w:rsidP="00E6078C">
      <w:pPr>
        <w:pStyle w:val="ListBullet"/>
        <w:numPr>
          <w:ilvl w:val="0"/>
          <w:numId w:val="19"/>
        </w:numPr>
      </w:pPr>
      <w:r>
        <w:rPr>
          <w:b/>
          <w:bCs/>
          <w:sz w:val="24"/>
          <w:szCs w:val="24"/>
          <w:u w:val="single"/>
        </w:rPr>
        <w:t xml:space="preserve">Final </w:t>
      </w:r>
      <w:r w:rsidR="00F45E1C">
        <w:rPr>
          <w:b/>
          <w:bCs/>
          <w:sz w:val="24"/>
          <w:szCs w:val="24"/>
          <w:u w:val="single"/>
        </w:rPr>
        <w:t>Year Project</w:t>
      </w:r>
    </w:p>
    <w:p w:rsidR="00FB5736" w:rsidRDefault="007F1AB1" w:rsidP="00122F44">
      <w:pPr>
        <w:pStyle w:val="ListBullet"/>
        <w:numPr>
          <w:ilvl w:val="0"/>
          <w:numId w:val="19"/>
        </w:numPr>
      </w:pPr>
      <w:r>
        <w:t xml:space="preserve">Minor Project </w:t>
      </w:r>
      <w:r w:rsidR="005C31F2">
        <w:t>Title</w:t>
      </w:r>
      <w:r w:rsidR="007C1891">
        <w:t xml:space="preserve">.    :     Green </w:t>
      </w:r>
      <w:r w:rsidR="0069715E">
        <w:t>Concrete in India</w:t>
      </w:r>
    </w:p>
    <w:p w:rsidR="00122F44" w:rsidRDefault="00122F44" w:rsidP="00122F44">
      <w:pPr>
        <w:pStyle w:val="ListBullet"/>
        <w:numPr>
          <w:ilvl w:val="0"/>
          <w:numId w:val="19"/>
        </w:numPr>
      </w:pPr>
      <w:r>
        <w:t xml:space="preserve">Major Project </w:t>
      </w:r>
      <w:r w:rsidR="005C31F2">
        <w:t>Title</w:t>
      </w:r>
      <w:r w:rsidR="000D306E">
        <w:t xml:space="preserve">.    :     </w:t>
      </w:r>
      <w:r w:rsidR="009D0F5C">
        <w:t xml:space="preserve">Multi </w:t>
      </w:r>
      <w:r w:rsidR="0007627E">
        <w:t xml:space="preserve">storage building </w:t>
      </w:r>
    </w:p>
    <w:sectPr w:rsidR="00122F44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603" w:rsidRDefault="008B1603">
      <w:r>
        <w:separator/>
      </w:r>
    </w:p>
  </w:endnote>
  <w:endnote w:type="continuationSeparator" w:id="0">
    <w:p w:rsidR="008B1603" w:rsidRDefault="008B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33F" w:rsidRDefault="005D749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04B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603" w:rsidRDefault="008B1603">
      <w:r>
        <w:separator/>
      </w:r>
    </w:p>
  </w:footnote>
  <w:footnote w:type="continuationSeparator" w:id="0">
    <w:p w:rsidR="008B1603" w:rsidRDefault="008B1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33F" w:rsidRDefault="005D749C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9401FD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33F" w:rsidRDefault="005D749C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733F" w:rsidRDefault="00C1733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7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yZKQ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">
              <v:shape id="Frame 5" o:spid="_x0000_s1028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5b9bd5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9" style="position:absolute;left:2285;top:4286;width:3582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C1733F" w:rsidRDefault="00C1733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F66828"/>
    <w:multiLevelType w:val="hybridMultilevel"/>
    <w:tmpl w:val="4772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E7B37"/>
    <w:multiLevelType w:val="hybridMultilevel"/>
    <w:tmpl w:val="93B4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A2A32"/>
    <w:multiLevelType w:val="hybridMultilevel"/>
    <w:tmpl w:val="17AEF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2599E"/>
    <w:multiLevelType w:val="hybridMultilevel"/>
    <w:tmpl w:val="7CF8A388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F0E64"/>
    <w:multiLevelType w:val="hybridMultilevel"/>
    <w:tmpl w:val="7702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E29FC"/>
    <w:multiLevelType w:val="hybridMultilevel"/>
    <w:tmpl w:val="BF664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7"/>
  </w:num>
  <w:num w:numId="15">
    <w:abstractNumId w:val="11"/>
  </w:num>
  <w:num w:numId="16">
    <w:abstractNumId w:val="15"/>
  </w:num>
  <w:num w:numId="17">
    <w:abstractNumId w:val="1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15"/>
    <w:rsid w:val="000107D1"/>
    <w:rsid w:val="00012F1C"/>
    <w:rsid w:val="000223A0"/>
    <w:rsid w:val="00031AC8"/>
    <w:rsid w:val="00050F96"/>
    <w:rsid w:val="00051A22"/>
    <w:rsid w:val="0007627E"/>
    <w:rsid w:val="000925CE"/>
    <w:rsid w:val="000B17D8"/>
    <w:rsid w:val="000D306E"/>
    <w:rsid w:val="000D5AC5"/>
    <w:rsid w:val="000E7215"/>
    <w:rsid w:val="00105C8F"/>
    <w:rsid w:val="00120580"/>
    <w:rsid w:val="00122F44"/>
    <w:rsid w:val="0012624C"/>
    <w:rsid w:val="00136D60"/>
    <w:rsid w:val="001600AF"/>
    <w:rsid w:val="001621C8"/>
    <w:rsid w:val="00170924"/>
    <w:rsid w:val="00186B9B"/>
    <w:rsid w:val="00190071"/>
    <w:rsid w:val="001C61FE"/>
    <w:rsid w:val="001D12C5"/>
    <w:rsid w:val="001D176A"/>
    <w:rsid w:val="001E48E1"/>
    <w:rsid w:val="001F37FD"/>
    <w:rsid w:val="00270C47"/>
    <w:rsid w:val="002A1074"/>
    <w:rsid w:val="002B111E"/>
    <w:rsid w:val="002B4B59"/>
    <w:rsid w:val="002C43ED"/>
    <w:rsid w:val="002D7EFD"/>
    <w:rsid w:val="002F21E6"/>
    <w:rsid w:val="002F54C1"/>
    <w:rsid w:val="002F7D7A"/>
    <w:rsid w:val="00300035"/>
    <w:rsid w:val="00304BD8"/>
    <w:rsid w:val="00322026"/>
    <w:rsid w:val="00331F4C"/>
    <w:rsid w:val="00337624"/>
    <w:rsid w:val="003429C6"/>
    <w:rsid w:val="003720F9"/>
    <w:rsid w:val="003841B7"/>
    <w:rsid w:val="003A5A5A"/>
    <w:rsid w:val="003D3EBC"/>
    <w:rsid w:val="003E6385"/>
    <w:rsid w:val="00425053"/>
    <w:rsid w:val="0045245A"/>
    <w:rsid w:val="00487DBF"/>
    <w:rsid w:val="00495FE7"/>
    <w:rsid w:val="004A2D9B"/>
    <w:rsid w:val="004A3571"/>
    <w:rsid w:val="004B7A01"/>
    <w:rsid w:val="004D2F1E"/>
    <w:rsid w:val="004D4521"/>
    <w:rsid w:val="0050200B"/>
    <w:rsid w:val="00545CF4"/>
    <w:rsid w:val="00552D80"/>
    <w:rsid w:val="005705B6"/>
    <w:rsid w:val="00586217"/>
    <w:rsid w:val="00587E7F"/>
    <w:rsid w:val="00593B0B"/>
    <w:rsid w:val="005A1C83"/>
    <w:rsid w:val="005A35E0"/>
    <w:rsid w:val="005B4383"/>
    <w:rsid w:val="005C31F2"/>
    <w:rsid w:val="005C44A4"/>
    <w:rsid w:val="005C5FDB"/>
    <w:rsid w:val="005D749C"/>
    <w:rsid w:val="00601140"/>
    <w:rsid w:val="00607096"/>
    <w:rsid w:val="00650536"/>
    <w:rsid w:val="0066215A"/>
    <w:rsid w:val="00676536"/>
    <w:rsid w:val="00683001"/>
    <w:rsid w:val="0069715E"/>
    <w:rsid w:val="006A7568"/>
    <w:rsid w:val="006D7887"/>
    <w:rsid w:val="00700FF9"/>
    <w:rsid w:val="00711712"/>
    <w:rsid w:val="00734DD9"/>
    <w:rsid w:val="00746AFF"/>
    <w:rsid w:val="00753904"/>
    <w:rsid w:val="00762278"/>
    <w:rsid w:val="00774B71"/>
    <w:rsid w:val="0078328B"/>
    <w:rsid w:val="007A5B9A"/>
    <w:rsid w:val="007C1891"/>
    <w:rsid w:val="007C2EB6"/>
    <w:rsid w:val="007E11F4"/>
    <w:rsid w:val="007F1AB1"/>
    <w:rsid w:val="008068D1"/>
    <w:rsid w:val="008408A4"/>
    <w:rsid w:val="008659D6"/>
    <w:rsid w:val="00884CA3"/>
    <w:rsid w:val="00886564"/>
    <w:rsid w:val="008A185E"/>
    <w:rsid w:val="008A369C"/>
    <w:rsid w:val="008B1603"/>
    <w:rsid w:val="008B47AF"/>
    <w:rsid w:val="008D055D"/>
    <w:rsid w:val="008D17C4"/>
    <w:rsid w:val="008E17FC"/>
    <w:rsid w:val="009000DF"/>
    <w:rsid w:val="009020B5"/>
    <w:rsid w:val="00902836"/>
    <w:rsid w:val="00972CD2"/>
    <w:rsid w:val="009A0EC5"/>
    <w:rsid w:val="009A2FA6"/>
    <w:rsid w:val="009A4495"/>
    <w:rsid w:val="009B0A6F"/>
    <w:rsid w:val="009B2D14"/>
    <w:rsid w:val="009D0F5C"/>
    <w:rsid w:val="009E5A1C"/>
    <w:rsid w:val="009F1E41"/>
    <w:rsid w:val="009F69C5"/>
    <w:rsid w:val="00A00683"/>
    <w:rsid w:val="00A0616A"/>
    <w:rsid w:val="00A3295D"/>
    <w:rsid w:val="00A44D1E"/>
    <w:rsid w:val="00A60B1E"/>
    <w:rsid w:val="00A7657D"/>
    <w:rsid w:val="00A845E8"/>
    <w:rsid w:val="00AA64B3"/>
    <w:rsid w:val="00AB3DD4"/>
    <w:rsid w:val="00AC00DE"/>
    <w:rsid w:val="00AC2463"/>
    <w:rsid w:val="00AE7F8E"/>
    <w:rsid w:val="00AF71F7"/>
    <w:rsid w:val="00B13ED9"/>
    <w:rsid w:val="00B52510"/>
    <w:rsid w:val="00B54A9A"/>
    <w:rsid w:val="00B71C0C"/>
    <w:rsid w:val="00B7357C"/>
    <w:rsid w:val="00B7467D"/>
    <w:rsid w:val="00B86681"/>
    <w:rsid w:val="00B925A5"/>
    <w:rsid w:val="00BA0A42"/>
    <w:rsid w:val="00BE19B4"/>
    <w:rsid w:val="00BF1162"/>
    <w:rsid w:val="00BF1F31"/>
    <w:rsid w:val="00C06FF0"/>
    <w:rsid w:val="00C1733F"/>
    <w:rsid w:val="00C20AD0"/>
    <w:rsid w:val="00C30402"/>
    <w:rsid w:val="00C532DE"/>
    <w:rsid w:val="00C934AB"/>
    <w:rsid w:val="00CE34CA"/>
    <w:rsid w:val="00D31220"/>
    <w:rsid w:val="00D502D1"/>
    <w:rsid w:val="00D626F5"/>
    <w:rsid w:val="00D66B17"/>
    <w:rsid w:val="00D77EB4"/>
    <w:rsid w:val="00D93BB8"/>
    <w:rsid w:val="00D9607D"/>
    <w:rsid w:val="00DA45B1"/>
    <w:rsid w:val="00DB5993"/>
    <w:rsid w:val="00DC0060"/>
    <w:rsid w:val="00DC3BEF"/>
    <w:rsid w:val="00DC421A"/>
    <w:rsid w:val="00DC694D"/>
    <w:rsid w:val="00DE5FE5"/>
    <w:rsid w:val="00E152AE"/>
    <w:rsid w:val="00E23368"/>
    <w:rsid w:val="00E317F6"/>
    <w:rsid w:val="00E43222"/>
    <w:rsid w:val="00E6078C"/>
    <w:rsid w:val="00E92F08"/>
    <w:rsid w:val="00EC54F5"/>
    <w:rsid w:val="00EE3A2D"/>
    <w:rsid w:val="00F002A5"/>
    <w:rsid w:val="00F03BDF"/>
    <w:rsid w:val="00F235F5"/>
    <w:rsid w:val="00F25205"/>
    <w:rsid w:val="00F279FD"/>
    <w:rsid w:val="00F32D71"/>
    <w:rsid w:val="00F45E1C"/>
    <w:rsid w:val="00F5235A"/>
    <w:rsid w:val="00F73422"/>
    <w:rsid w:val="00F74471"/>
    <w:rsid w:val="00F866B0"/>
    <w:rsid w:val="00FB5736"/>
    <w:rsid w:val="00FD72B3"/>
    <w:rsid w:val="00FE25F7"/>
    <w:rsid w:val="00FE3B0C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81464-82F3-C345-AEA8-3811E1F9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4546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4546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E432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2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njuratrey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F719794-32E9-194B-92EF-690384235888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7D951280C7EA42912ED2C87AC5F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86A27-081D-7242-82D6-EBC3FDE72D6D}"/>
      </w:docPartPr>
      <w:docPartBody>
        <w:p w:rsidR="00573223" w:rsidRDefault="00563EEC">
          <w:pPr>
            <w:pStyle w:val="B57D951280C7EA42912ED2C87AC5F876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EC"/>
    <w:rsid w:val="00031C3D"/>
    <w:rsid w:val="00076386"/>
    <w:rsid w:val="000E1ED9"/>
    <w:rsid w:val="00147B35"/>
    <w:rsid w:val="001B0158"/>
    <w:rsid w:val="00440804"/>
    <w:rsid w:val="00563EEC"/>
    <w:rsid w:val="00573223"/>
    <w:rsid w:val="005F246C"/>
    <w:rsid w:val="006B39CE"/>
    <w:rsid w:val="00A22B64"/>
    <w:rsid w:val="00A41620"/>
    <w:rsid w:val="00D5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2256A381CD342AABE6F29A6AD675C">
    <w:name w:val="A422256A381CD342AABE6F29A6AD675C"/>
  </w:style>
  <w:style w:type="paragraph" w:customStyle="1" w:styleId="CA67F3623403314CB5B3C69430E51FA3">
    <w:name w:val="CA67F3623403314CB5B3C69430E51FA3"/>
  </w:style>
  <w:style w:type="paragraph" w:customStyle="1" w:styleId="B57D951280C7EA42912ED2C87AC5F876">
    <w:name w:val="B57D951280C7EA42912ED2C87AC5F876"/>
  </w:style>
  <w:style w:type="paragraph" w:customStyle="1" w:styleId="7A17AD574D900941BEC253F97F9BD2AB">
    <w:name w:val="7A17AD574D900941BEC253F97F9BD2AB"/>
  </w:style>
  <w:style w:type="paragraph" w:customStyle="1" w:styleId="0BD85976123AB643990DEC34EB82A405">
    <w:name w:val="0BD85976123AB643990DEC34EB82A405"/>
  </w:style>
  <w:style w:type="paragraph" w:customStyle="1" w:styleId="D25D75CA817EF0458A42970045C1A9B4">
    <w:name w:val="D25D75CA817EF0458A42970045C1A9B4"/>
  </w:style>
  <w:style w:type="paragraph" w:customStyle="1" w:styleId="581E7536FB311D4BB8E7E8E49B41705F">
    <w:name w:val="581E7536FB311D4BB8E7E8E49B41705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E50098A791973D4C8FD9F61ED9300907">
    <w:name w:val="E50098A791973D4C8FD9F61ED9300907"/>
  </w:style>
  <w:style w:type="paragraph" w:customStyle="1" w:styleId="4373B0E1E9C35C4E8E74C62A855D5499">
    <w:name w:val="4373B0E1E9C35C4E8E74C62A855D5499"/>
  </w:style>
  <w:style w:type="paragraph" w:customStyle="1" w:styleId="8BEB360ABA8E5D48B7FA1EE0079860A8">
    <w:name w:val="8BEB360ABA8E5D48B7FA1EE0079860A8"/>
  </w:style>
  <w:style w:type="paragraph" w:customStyle="1" w:styleId="7B2DADC98EBCFE40960FDA32A057DEA4">
    <w:name w:val="7B2DADC98EBCFE40960FDA32A057DEA4"/>
  </w:style>
  <w:style w:type="paragraph" w:customStyle="1" w:styleId="21DDA4A10C676F47AA9ABBB8A440FD69">
    <w:name w:val="21DDA4A10C676F47AA9ABBB8A440FD69"/>
  </w:style>
  <w:style w:type="paragraph" w:customStyle="1" w:styleId="C38147977DB08049BB9D01DD3DFFE52B">
    <w:name w:val="C38147977DB08049BB9D01DD3DFFE52B"/>
    <w:rsid w:val="00440804"/>
    <w:rPr>
      <w:szCs w:val="20"/>
      <w:lang w:bidi="hi-IN"/>
    </w:rPr>
  </w:style>
  <w:style w:type="paragraph" w:customStyle="1" w:styleId="0F3ADF782ED08244A478366D8271FAE1">
    <w:name w:val="0F3ADF782ED08244A478366D8271FAE1"/>
    <w:rsid w:val="00440804"/>
    <w:rPr>
      <w:szCs w:val="20"/>
      <w:lang w:bidi="hi-IN"/>
    </w:rPr>
  </w:style>
  <w:style w:type="paragraph" w:customStyle="1" w:styleId="4861AEDDE579FC48B736E953642EE3CB">
    <w:name w:val="4861AEDDE579FC48B736E953642EE3CB"/>
    <w:rsid w:val="006B39CE"/>
    <w:rPr>
      <w:szCs w:val="20"/>
      <w:lang w:bidi="hi-IN"/>
    </w:rPr>
  </w:style>
  <w:style w:type="paragraph" w:customStyle="1" w:styleId="96E84E6931CE1B40AD6D30F570454DD3">
    <w:name w:val="96E84E6931CE1B40AD6D30F570454DD3"/>
    <w:rsid w:val="00D52779"/>
    <w:rPr>
      <w:szCs w:val="20"/>
      <w:lang w:bidi="hi-IN"/>
    </w:rPr>
  </w:style>
  <w:style w:type="paragraph" w:customStyle="1" w:styleId="6F29B113139571438978BCD814247ED7">
    <w:name w:val="6F29B113139571438978BCD814247ED7"/>
    <w:rsid w:val="00D52779"/>
    <w:rPr>
      <w:szCs w:val="20"/>
      <w:lang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CE07F-7530-4F48-982C-B64FA7148E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%7b0F719794-32E9-194B-92EF-690384235888%7dtf50002018.dotx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sanjuratrey@gmail.com</dc:creator>
  <cp:keywords/>
  <dc:description/>
  <cp:lastModifiedBy>sanjurtnkr2506@gmail.com</cp:lastModifiedBy>
  <cp:revision>2</cp:revision>
  <dcterms:created xsi:type="dcterms:W3CDTF">2016-06-13T16:17:00Z</dcterms:created>
  <dcterms:modified xsi:type="dcterms:W3CDTF">2016-06-13T16:17:00Z</dcterms:modified>
</cp:coreProperties>
</file>
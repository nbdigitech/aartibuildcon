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E33" w:rsidRPr="004A56FA" w:rsidRDefault="00A07E33" w:rsidP="00C813E7">
      <w:pPr>
        <w:rPr>
          <w:rFonts w:asciiTheme="majorHAnsi" w:hAnsiTheme="majorHAnsi"/>
          <w:b/>
          <w:sz w:val="26"/>
          <w:u w:val="single"/>
        </w:rPr>
      </w:pPr>
      <w:bookmarkStart w:id="0" w:name="_GoBack"/>
      <w:bookmarkEnd w:id="0"/>
    </w:p>
    <w:p w:rsidR="003F58AE" w:rsidRPr="004A56FA" w:rsidRDefault="0086711D" w:rsidP="00C813E7">
      <w:pPr>
        <w:rPr>
          <w:rFonts w:asciiTheme="majorHAnsi" w:hAnsiTheme="majorHAnsi"/>
          <w:b/>
          <w:sz w:val="26"/>
          <w:u w:val="single"/>
        </w:rPr>
      </w:pPr>
      <w:r w:rsidRPr="004A56FA">
        <w:rPr>
          <w:rFonts w:asciiTheme="majorHAnsi" w:hAnsiTheme="majorHAnsi"/>
          <w:b/>
          <w:sz w:val="26"/>
        </w:rPr>
        <w:tab/>
      </w:r>
      <w:r w:rsidRPr="004A56FA">
        <w:rPr>
          <w:rFonts w:asciiTheme="majorHAnsi" w:hAnsiTheme="majorHAnsi"/>
          <w:b/>
          <w:sz w:val="26"/>
        </w:rPr>
        <w:tab/>
      </w:r>
    </w:p>
    <w:p w:rsidR="00E76062" w:rsidRPr="004A56FA" w:rsidRDefault="00E76062" w:rsidP="00C813E7">
      <w:pPr>
        <w:rPr>
          <w:rFonts w:asciiTheme="majorHAnsi" w:hAnsiTheme="majorHAnsi"/>
          <w:b/>
          <w:sz w:val="26"/>
        </w:rPr>
      </w:pPr>
    </w:p>
    <w:p w:rsidR="006C1794" w:rsidRPr="004A56FA" w:rsidRDefault="00954575" w:rsidP="00C813E7">
      <w:pPr>
        <w:jc w:val="center"/>
        <w:rPr>
          <w:rFonts w:asciiTheme="majorHAnsi" w:hAnsiTheme="majorHAnsi"/>
          <w:b/>
          <w:sz w:val="42"/>
        </w:rPr>
      </w:pPr>
      <w:r w:rsidRPr="004A56FA">
        <w:rPr>
          <w:rFonts w:asciiTheme="majorHAnsi" w:hAnsiTheme="majorHAnsi"/>
          <w:b/>
          <w:sz w:val="42"/>
        </w:rPr>
        <w:t>Curriculum Vitae</w:t>
      </w:r>
    </w:p>
    <w:p w:rsidR="00F840AC" w:rsidRPr="004A56FA" w:rsidRDefault="00F840AC" w:rsidP="00C813E7">
      <w:pPr>
        <w:rPr>
          <w:rFonts w:asciiTheme="majorHAnsi" w:hAnsiTheme="majorHAnsi"/>
          <w:b/>
          <w:sz w:val="26"/>
        </w:rPr>
      </w:pPr>
    </w:p>
    <w:p w:rsidR="004A56FA" w:rsidRPr="001377D3" w:rsidRDefault="004A56FA" w:rsidP="00C813E7">
      <w:pPr>
        <w:rPr>
          <w:rFonts w:asciiTheme="majorHAnsi" w:hAnsiTheme="majorHAnsi"/>
          <w:b/>
          <w:sz w:val="18"/>
        </w:rPr>
      </w:pPr>
    </w:p>
    <w:p w:rsidR="008106D7" w:rsidRPr="004A56FA" w:rsidRDefault="00C813E7" w:rsidP="00C813E7">
      <w:pPr>
        <w:rPr>
          <w:rFonts w:asciiTheme="majorHAnsi" w:hAnsiTheme="majorHAnsi"/>
          <w:b/>
          <w:sz w:val="34"/>
        </w:rPr>
      </w:pPr>
      <w:r>
        <w:rPr>
          <w:rFonts w:asciiTheme="majorHAnsi" w:hAnsiTheme="majorHAnsi"/>
          <w:b/>
          <w:sz w:val="34"/>
        </w:rPr>
        <w:t>Gopal Kaushal</w:t>
      </w:r>
    </w:p>
    <w:p w:rsidR="00C813E7" w:rsidRDefault="00C813E7" w:rsidP="00C813E7">
      <w:pPr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 xml:space="preserve">H.No. 39, Makanpur, </w:t>
      </w:r>
    </w:p>
    <w:p w:rsidR="00A3500B" w:rsidRPr="004A56FA" w:rsidRDefault="00C813E7" w:rsidP="00C813E7">
      <w:pPr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>Indirapuram, Ghaziabad</w:t>
      </w:r>
    </w:p>
    <w:p w:rsidR="004A56FA" w:rsidRPr="004A56FA" w:rsidRDefault="004A56FA" w:rsidP="00C813E7">
      <w:pPr>
        <w:rPr>
          <w:rFonts w:asciiTheme="majorHAnsi" w:hAnsiTheme="majorHAnsi"/>
          <w:sz w:val="26"/>
        </w:rPr>
      </w:pPr>
      <w:r w:rsidRPr="004A56FA">
        <w:rPr>
          <w:rFonts w:asciiTheme="majorHAnsi" w:hAnsiTheme="majorHAnsi"/>
          <w:sz w:val="26"/>
        </w:rPr>
        <w:t xml:space="preserve">(U.P.) </w:t>
      </w:r>
      <w:r w:rsidR="00C813E7">
        <w:rPr>
          <w:rFonts w:asciiTheme="majorHAnsi" w:hAnsiTheme="majorHAnsi"/>
          <w:sz w:val="26"/>
        </w:rPr>
        <w:t>201014</w:t>
      </w:r>
    </w:p>
    <w:p w:rsidR="00B536AB" w:rsidRPr="004A56FA" w:rsidRDefault="00B536AB" w:rsidP="00C813E7">
      <w:pPr>
        <w:rPr>
          <w:rFonts w:asciiTheme="majorHAnsi" w:hAnsiTheme="majorHAnsi"/>
          <w:sz w:val="26"/>
        </w:rPr>
      </w:pPr>
      <w:r w:rsidRPr="004A56FA">
        <w:rPr>
          <w:rFonts w:asciiTheme="majorHAnsi" w:hAnsiTheme="majorHAnsi"/>
          <w:sz w:val="26"/>
        </w:rPr>
        <w:t xml:space="preserve">Email: - </w:t>
      </w:r>
      <w:r w:rsidR="00C813E7">
        <w:rPr>
          <w:rFonts w:asciiTheme="majorHAnsi" w:hAnsiTheme="majorHAnsi"/>
          <w:sz w:val="26"/>
        </w:rPr>
        <w:t>kaushal.gopal1</w:t>
      </w:r>
      <w:r w:rsidR="0029216A" w:rsidRPr="004A56FA">
        <w:rPr>
          <w:rFonts w:asciiTheme="majorHAnsi" w:hAnsiTheme="majorHAnsi"/>
          <w:sz w:val="26"/>
        </w:rPr>
        <w:t>@</w:t>
      </w:r>
      <w:r w:rsidRPr="004A56FA">
        <w:rPr>
          <w:rFonts w:asciiTheme="majorHAnsi" w:hAnsiTheme="majorHAnsi"/>
          <w:sz w:val="26"/>
        </w:rPr>
        <w:t>gmail.com</w:t>
      </w:r>
    </w:p>
    <w:p w:rsidR="0071170D" w:rsidRPr="004A56FA" w:rsidRDefault="003311B2" w:rsidP="00C813E7">
      <w:pPr>
        <w:rPr>
          <w:rFonts w:asciiTheme="majorHAnsi" w:hAnsiTheme="majorHAnsi"/>
          <w:sz w:val="26"/>
        </w:rPr>
      </w:pPr>
      <w:r w:rsidRPr="004A56FA">
        <w:rPr>
          <w:rFonts w:asciiTheme="majorHAnsi" w:hAnsiTheme="majorHAnsi"/>
          <w:sz w:val="26"/>
        </w:rPr>
        <w:t>Mob</w:t>
      </w:r>
      <w:r w:rsidR="00385CEB" w:rsidRPr="004A56FA">
        <w:rPr>
          <w:rFonts w:asciiTheme="majorHAnsi" w:hAnsiTheme="majorHAnsi"/>
          <w:sz w:val="26"/>
        </w:rPr>
        <w:t>: -</w:t>
      </w:r>
      <w:r w:rsidR="00EB6274" w:rsidRPr="004A56FA">
        <w:rPr>
          <w:rFonts w:asciiTheme="majorHAnsi" w:hAnsiTheme="majorHAnsi"/>
          <w:sz w:val="26"/>
        </w:rPr>
        <w:t>+91</w:t>
      </w:r>
      <w:r w:rsidR="0019547D" w:rsidRPr="004A56FA">
        <w:rPr>
          <w:rFonts w:asciiTheme="majorHAnsi" w:hAnsiTheme="majorHAnsi"/>
          <w:sz w:val="26"/>
        </w:rPr>
        <w:t>-</w:t>
      </w:r>
      <w:r w:rsidR="00C813E7">
        <w:rPr>
          <w:rFonts w:asciiTheme="majorHAnsi" w:hAnsiTheme="majorHAnsi"/>
          <w:sz w:val="26"/>
        </w:rPr>
        <w:t>8750272248</w:t>
      </w:r>
      <w:r w:rsidR="001377D3">
        <w:rPr>
          <w:rFonts w:asciiTheme="majorHAnsi" w:hAnsiTheme="majorHAnsi"/>
          <w:sz w:val="26"/>
        </w:rPr>
        <w:t>, 9456838419</w:t>
      </w:r>
    </w:p>
    <w:p w:rsidR="00782801" w:rsidRPr="004A56FA" w:rsidRDefault="00DC6049" w:rsidP="00C813E7">
      <w:pPr>
        <w:rPr>
          <w:rFonts w:asciiTheme="majorHAnsi" w:hAnsiTheme="majorHAnsi"/>
          <w:sz w:val="26"/>
        </w:rPr>
      </w:pPr>
      <w:r>
        <w:rPr>
          <w:rFonts w:asciiTheme="majorHAnsi" w:hAnsiTheme="majorHAnsi"/>
          <w:noProof/>
          <w:sz w:val="26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27304</wp:posOffset>
                </wp:positionV>
                <wp:extent cx="6581775" cy="0"/>
                <wp:effectExtent l="0" t="0" r="0" b="0"/>
                <wp:wrapNone/>
                <wp:docPr id="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8BC68" id="Line 2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15pt" to="518.25pt,2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">
                <o:lock v:ext="edit" shapetype="f"/>
              </v:line>
            </w:pict>
          </mc:Fallback>
        </mc:AlternateContent>
      </w:r>
    </w:p>
    <w:p w:rsidR="00782801" w:rsidRPr="004A56FA" w:rsidRDefault="00782801" w:rsidP="00C813E7">
      <w:pPr>
        <w:shd w:val="clear" w:color="auto" w:fill="A6A6A6" w:themeFill="background1" w:themeFillShade="A6"/>
        <w:rPr>
          <w:rFonts w:asciiTheme="majorHAnsi" w:hAnsiTheme="majorHAnsi"/>
          <w:b/>
          <w:sz w:val="28"/>
        </w:rPr>
      </w:pPr>
      <w:r w:rsidRPr="004A56FA">
        <w:rPr>
          <w:rFonts w:asciiTheme="majorHAnsi" w:hAnsiTheme="majorHAnsi"/>
          <w:b/>
          <w:sz w:val="28"/>
        </w:rPr>
        <w:t>Career Objective:</w:t>
      </w:r>
    </w:p>
    <w:p w:rsidR="00C34AAF" w:rsidRPr="004A56FA" w:rsidRDefault="00C34AAF" w:rsidP="00C813E7">
      <w:pPr>
        <w:rPr>
          <w:rFonts w:asciiTheme="majorHAnsi" w:hAnsiTheme="majorHAnsi"/>
          <w:b/>
          <w:sz w:val="18"/>
        </w:rPr>
      </w:pPr>
    </w:p>
    <w:p w:rsidR="008A0BA5" w:rsidRPr="004A56FA" w:rsidRDefault="004A56FA" w:rsidP="00C813E7">
      <w:pPr>
        <w:rPr>
          <w:rFonts w:asciiTheme="majorHAnsi" w:hAnsiTheme="majorHAnsi"/>
          <w:b/>
          <w:sz w:val="26"/>
          <w:szCs w:val="28"/>
          <w:u w:val="single"/>
        </w:rPr>
      </w:pPr>
      <w:r w:rsidRPr="00665276">
        <w:rPr>
          <w:rFonts w:asciiTheme="majorHAnsi" w:hAnsiTheme="majorHAnsi"/>
          <w:sz w:val="26"/>
          <w:szCs w:val="28"/>
        </w:rPr>
        <w:t xml:space="preserve">To work hard and deliver the best of my knowledge and talent in an environment where I can contribute to the organization profit as where I can grow. </w:t>
      </w:r>
    </w:p>
    <w:p w:rsidR="00EE4558" w:rsidRPr="004A56FA" w:rsidRDefault="00EE4558" w:rsidP="00C813E7">
      <w:pPr>
        <w:rPr>
          <w:rFonts w:asciiTheme="majorHAnsi" w:hAnsiTheme="majorHAnsi"/>
          <w:sz w:val="18"/>
        </w:rPr>
      </w:pPr>
    </w:p>
    <w:p w:rsidR="00161B1F" w:rsidRPr="004A56FA" w:rsidRDefault="00B84F83" w:rsidP="00C813E7">
      <w:pPr>
        <w:shd w:val="clear" w:color="auto" w:fill="A6A6A6" w:themeFill="background1" w:themeFillShade="A6"/>
        <w:rPr>
          <w:rFonts w:asciiTheme="majorHAnsi" w:hAnsiTheme="majorHAnsi"/>
          <w:b/>
          <w:sz w:val="28"/>
        </w:rPr>
      </w:pPr>
      <w:r w:rsidRPr="004A56FA">
        <w:rPr>
          <w:rFonts w:asciiTheme="majorHAnsi" w:hAnsiTheme="majorHAnsi"/>
          <w:b/>
          <w:sz w:val="28"/>
        </w:rPr>
        <w:t>Education Qualification</w:t>
      </w:r>
      <w:r w:rsidR="00161B1F" w:rsidRPr="004A56FA">
        <w:rPr>
          <w:rFonts w:asciiTheme="majorHAnsi" w:hAnsiTheme="majorHAnsi"/>
          <w:b/>
          <w:sz w:val="28"/>
        </w:rPr>
        <w:t>:</w:t>
      </w:r>
    </w:p>
    <w:p w:rsidR="00526954" w:rsidRPr="004A56FA" w:rsidRDefault="00526954" w:rsidP="00C813E7">
      <w:pPr>
        <w:rPr>
          <w:rFonts w:asciiTheme="majorHAnsi" w:hAnsiTheme="majorHAnsi"/>
          <w:b/>
          <w:sz w:val="18"/>
        </w:rPr>
      </w:pPr>
    </w:p>
    <w:p w:rsidR="005D0A22" w:rsidRPr="004A56FA" w:rsidRDefault="003D792F" w:rsidP="00C813E7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</w:rPr>
      </w:pPr>
      <w:r w:rsidRPr="004A56FA">
        <w:rPr>
          <w:rFonts w:asciiTheme="majorHAnsi" w:hAnsiTheme="majorHAnsi"/>
          <w:sz w:val="26"/>
        </w:rPr>
        <w:t>10</w:t>
      </w:r>
      <w:r w:rsidRPr="004A56FA">
        <w:rPr>
          <w:rFonts w:asciiTheme="majorHAnsi" w:hAnsiTheme="majorHAnsi"/>
          <w:sz w:val="26"/>
          <w:vertAlign w:val="superscript"/>
        </w:rPr>
        <w:t>th</w:t>
      </w:r>
      <w:r w:rsidRPr="004A56FA">
        <w:rPr>
          <w:rFonts w:asciiTheme="majorHAnsi" w:hAnsiTheme="majorHAnsi"/>
          <w:sz w:val="26"/>
        </w:rPr>
        <w:t xml:space="preserve"> passed from </w:t>
      </w:r>
      <w:r w:rsidR="00C813E7">
        <w:rPr>
          <w:rFonts w:asciiTheme="majorHAnsi" w:hAnsiTheme="majorHAnsi"/>
          <w:b/>
          <w:sz w:val="26"/>
        </w:rPr>
        <w:t>C.B.S.E.</w:t>
      </w:r>
      <w:r w:rsidR="004A56FA" w:rsidRPr="004A56FA">
        <w:rPr>
          <w:rFonts w:asciiTheme="majorHAnsi" w:hAnsiTheme="majorHAnsi"/>
          <w:b/>
          <w:sz w:val="26"/>
        </w:rPr>
        <w:t xml:space="preserve"> Board</w:t>
      </w:r>
      <w:r w:rsidR="00C813E7">
        <w:rPr>
          <w:rFonts w:asciiTheme="majorHAnsi" w:hAnsiTheme="majorHAnsi"/>
          <w:sz w:val="26"/>
        </w:rPr>
        <w:t xml:space="preserve"> in 2013.</w:t>
      </w:r>
    </w:p>
    <w:p w:rsidR="004A56FA" w:rsidRDefault="004A56FA" w:rsidP="00C813E7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</w:rPr>
      </w:pPr>
      <w:r w:rsidRPr="004A56FA">
        <w:rPr>
          <w:rFonts w:asciiTheme="majorHAnsi" w:hAnsiTheme="majorHAnsi"/>
          <w:sz w:val="26"/>
        </w:rPr>
        <w:t>12</w:t>
      </w:r>
      <w:r w:rsidRPr="004A56FA">
        <w:rPr>
          <w:rFonts w:asciiTheme="majorHAnsi" w:hAnsiTheme="majorHAnsi"/>
          <w:sz w:val="26"/>
          <w:vertAlign w:val="superscript"/>
        </w:rPr>
        <w:t>th</w:t>
      </w:r>
      <w:r w:rsidRPr="004A56FA">
        <w:rPr>
          <w:rFonts w:asciiTheme="majorHAnsi" w:hAnsiTheme="majorHAnsi"/>
          <w:sz w:val="26"/>
        </w:rPr>
        <w:t xml:space="preserve"> passed from </w:t>
      </w:r>
      <w:r w:rsidR="00C813E7">
        <w:rPr>
          <w:rFonts w:asciiTheme="majorHAnsi" w:hAnsiTheme="majorHAnsi"/>
          <w:b/>
          <w:sz w:val="26"/>
        </w:rPr>
        <w:t>C.B.S.E.</w:t>
      </w:r>
      <w:r w:rsidR="00C813E7" w:rsidRPr="004A56FA">
        <w:rPr>
          <w:rFonts w:asciiTheme="majorHAnsi" w:hAnsiTheme="majorHAnsi"/>
          <w:b/>
          <w:sz w:val="26"/>
        </w:rPr>
        <w:t xml:space="preserve"> Board</w:t>
      </w:r>
      <w:r w:rsidR="00C813E7">
        <w:rPr>
          <w:rFonts w:asciiTheme="majorHAnsi" w:hAnsiTheme="majorHAnsi"/>
          <w:sz w:val="26"/>
        </w:rPr>
        <w:t xml:space="preserve"> in 2015</w:t>
      </w:r>
      <w:r w:rsidRPr="004A56FA">
        <w:rPr>
          <w:rFonts w:asciiTheme="majorHAnsi" w:hAnsiTheme="majorHAnsi"/>
          <w:sz w:val="26"/>
        </w:rPr>
        <w:t>.</w:t>
      </w:r>
    </w:p>
    <w:p w:rsidR="00C813E7" w:rsidRDefault="00C813E7" w:rsidP="00C813E7">
      <w:pPr>
        <w:pStyle w:val="ListParagraph"/>
        <w:rPr>
          <w:rFonts w:asciiTheme="majorHAnsi" w:hAnsiTheme="majorHAnsi"/>
          <w:sz w:val="26"/>
        </w:rPr>
      </w:pPr>
    </w:p>
    <w:p w:rsidR="00C813E7" w:rsidRPr="00C813E7" w:rsidRDefault="00C813E7" w:rsidP="00C813E7">
      <w:pPr>
        <w:shd w:val="clear" w:color="auto" w:fill="A6A6A6" w:themeFill="background1" w:themeFillShade="A6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Computer Skills</w:t>
      </w:r>
      <w:r w:rsidRPr="00C813E7">
        <w:rPr>
          <w:rFonts w:asciiTheme="majorHAnsi" w:hAnsiTheme="majorHAnsi"/>
          <w:b/>
          <w:sz w:val="28"/>
        </w:rPr>
        <w:t xml:space="preserve">:                                                                                                                                                                              </w:t>
      </w:r>
    </w:p>
    <w:p w:rsidR="00C813E7" w:rsidRPr="004A56FA" w:rsidRDefault="00C813E7" w:rsidP="00C813E7">
      <w:pPr>
        <w:pStyle w:val="ListParagraph"/>
        <w:rPr>
          <w:rFonts w:asciiTheme="majorHAnsi" w:hAnsiTheme="majorHAnsi"/>
          <w:b/>
          <w:sz w:val="26"/>
          <w:u w:val="thick"/>
        </w:rPr>
      </w:pPr>
    </w:p>
    <w:p w:rsidR="00C813E7" w:rsidRDefault="00C813E7" w:rsidP="00C813E7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>Basic knowledge of computer</w:t>
      </w:r>
    </w:p>
    <w:p w:rsidR="00C813E7" w:rsidRDefault="00C813E7" w:rsidP="00C813E7">
      <w:pPr>
        <w:pStyle w:val="ListParagraph"/>
        <w:rPr>
          <w:rFonts w:asciiTheme="majorHAnsi" w:hAnsiTheme="majorHAnsi"/>
          <w:sz w:val="26"/>
        </w:rPr>
      </w:pPr>
    </w:p>
    <w:p w:rsidR="00C813E7" w:rsidRPr="004A56FA" w:rsidRDefault="00C813E7" w:rsidP="00C813E7">
      <w:pPr>
        <w:shd w:val="clear" w:color="auto" w:fill="A6A6A6" w:themeFill="background1" w:themeFillShade="A6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Technical Qualification</w:t>
      </w:r>
      <w:r w:rsidRPr="004A56FA">
        <w:rPr>
          <w:rFonts w:asciiTheme="majorHAnsi" w:hAnsiTheme="majorHAnsi"/>
          <w:b/>
          <w:sz w:val="28"/>
        </w:rPr>
        <w:t xml:space="preserve">:                                                                                                                                                                              </w:t>
      </w:r>
    </w:p>
    <w:p w:rsidR="00C813E7" w:rsidRPr="004A56FA" w:rsidRDefault="00C813E7" w:rsidP="00C813E7">
      <w:pPr>
        <w:pStyle w:val="ListParagraph"/>
        <w:rPr>
          <w:rFonts w:asciiTheme="majorHAnsi" w:hAnsiTheme="majorHAnsi"/>
          <w:b/>
          <w:sz w:val="26"/>
          <w:u w:val="thick"/>
        </w:rPr>
      </w:pPr>
    </w:p>
    <w:p w:rsidR="00C813E7" w:rsidRDefault="00C813E7" w:rsidP="00C813E7">
      <w:pPr>
        <w:pStyle w:val="ListParagraph"/>
        <w:numPr>
          <w:ilvl w:val="0"/>
          <w:numId w:val="18"/>
        </w:numPr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 xml:space="preserve">Pursuing B. Tech in </w:t>
      </w:r>
      <w:r w:rsidRPr="00C813E7">
        <w:rPr>
          <w:rFonts w:asciiTheme="majorHAnsi" w:hAnsiTheme="majorHAnsi"/>
          <w:b/>
          <w:sz w:val="26"/>
        </w:rPr>
        <w:t>Civil Engineer</w:t>
      </w:r>
      <w:r>
        <w:rPr>
          <w:rFonts w:asciiTheme="majorHAnsi" w:hAnsiTheme="majorHAnsi"/>
          <w:sz w:val="26"/>
        </w:rPr>
        <w:t xml:space="preserve"> from </w:t>
      </w:r>
      <w:r w:rsidRPr="00C813E7">
        <w:rPr>
          <w:rFonts w:asciiTheme="majorHAnsi" w:hAnsiTheme="majorHAnsi"/>
          <w:b/>
          <w:sz w:val="26"/>
        </w:rPr>
        <w:t>Monad University</w:t>
      </w:r>
      <w:r>
        <w:rPr>
          <w:rFonts w:asciiTheme="majorHAnsi" w:hAnsiTheme="majorHAnsi"/>
          <w:sz w:val="26"/>
        </w:rPr>
        <w:t>, Hapur.</w:t>
      </w:r>
    </w:p>
    <w:p w:rsidR="00C813E7" w:rsidRPr="00C813E7" w:rsidRDefault="00C813E7" w:rsidP="00C813E7">
      <w:pPr>
        <w:pStyle w:val="ListParagraph"/>
        <w:rPr>
          <w:rFonts w:asciiTheme="majorHAnsi" w:hAnsiTheme="majorHAnsi"/>
          <w:sz w:val="10"/>
        </w:rPr>
      </w:pPr>
    </w:p>
    <w:p w:rsidR="00954575" w:rsidRPr="004A56FA" w:rsidRDefault="00954575" w:rsidP="00C813E7">
      <w:pPr>
        <w:pStyle w:val="ListParagraph"/>
        <w:rPr>
          <w:rFonts w:asciiTheme="majorHAnsi" w:hAnsiTheme="majorHAnsi"/>
          <w:sz w:val="16"/>
        </w:rPr>
      </w:pPr>
    </w:p>
    <w:p w:rsidR="00954575" w:rsidRPr="004A56FA" w:rsidRDefault="00C813E7" w:rsidP="00C813E7">
      <w:pPr>
        <w:shd w:val="clear" w:color="auto" w:fill="A6A6A6" w:themeFill="background1" w:themeFillShade="A6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Internship</w:t>
      </w:r>
      <w:r w:rsidR="00954575" w:rsidRPr="004A56FA">
        <w:rPr>
          <w:rFonts w:asciiTheme="majorHAnsi" w:hAnsiTheme="majorHAnsi"/>
          <w:b/>
          <w:sz w:val="28"/>
        </w:rPr>
        <w:t xml:space="preserve">:                                                                                                                                                                              </w:t>
      </w:r>
    </w:p>
    <w:p w:rsidR="00954575" w:rsidRPr="004A56FA" w:rsidRDefault="00954575" w:rsidP="00C813E7">
      <w:pPr>
        <w:pStyle w:val="ListParagraph"/>
        <w:rPr>
          <w:rFonts w:asciiTheme="majorHAnsi" w:hAnsiTheme="majorHAnsi"/>
          <w:b/>
          <w:sz w:val="26"/>
          <w:u w:val="thick"/>
        </w:rPr>
      </w:pPr>
    </w:p>
    <w:p w:rsidR="004A56FA" w:rsidRPr="004A56FA" w:rsidRDefault="00C813E7" w:rsidP="00C813E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 xml:space="preserve">45 days Internship from </w:t>
      </w:r>
      <w:r w:rsidRPr="00C813E7">
        <w:rPr>
          <w:rFonts w:asciiTheme="majorHAnsi" w:hAnsiTheme="majorHAnsi"/>
          <w:b/>
          <w:sz w:val="26"/>
        </w:rPr>
        <w:t>Prime Construction Company</w:t>
      </w:r>
      <w:r>
        <w:rPr>
          <w:rFonts w:asciiTheme="majorHAnsi" w:hAnsiTheme="majorHAnsi"/>
          <w:sz w:val="26"/>
        </w:rPr>
        <w:t xml:space="preserve">, Wave City, Ghaziabad. </w:t>
      </w:r>
    </w:p>
    <w:p w:rsidR="004A56FA" w:rsidRPr="004A56FA" w:rsidRDefault="004A56FA" w:rsidP="00C813E7">
      <w:pPr>
        <w:ind w:left="360"/>
        <w:jc w:val="both"/>
        <w:rPr>
          <w:rFonts w:asciiTheme="majorHAnsi" w:hAnsiTheme="majorHAnsi"/>
          <w:sz w:val="26"/>
        </w:rPr>
      </w:pPr>
    </w:p>
    <w:p w:rsidR="004A56FA" w:rsidRPr="004A56FA" w:rsidRDefault="004A56FA" w:rsidP="00C813E7">
      <w:pPr>
        <w:shd w:val="clear" w:color="auto" w:fill="A6A6A6" w:themeFill="background1" w:themeFillShade="A6"/>
        <w:rPr>
          <w:rFonts w:asciiTheme="majorHAnsi" w:hAnsiTheme="majorHAnsi"/>
          <w:b/>
          <w:sz w:val="28"/>
        </w:rPr>
      </w:pPr>
      <w:r w:rsidRPr="004A56FA">
        <w:rPr>
          <w:rFonts w:asciiTheme="majorHAnsi" w:hAnsiTheme="majorHAnsi"/>
          <w:b/>
          <w:sz w:val="28"/>
        </w:rPr>
        <w:t xml:space="preserve">Strength:                                                                                                                                                                              </w:t>
      </w:r>
    </w:p>
    <w:p w:rsidR="004A56FA" w:rsidRPr="004A56FA" w:rsidRDefault="004A56FA" w:rsidP="00C813E7">
      <w:pPr>
        <w:pStyle w:val="ListParagraph"/>
        <w:rPr>
          <w:rFonts w:asciiTheme="majorHAnsi" w:hAnsiTheme="majorHAnsi"/>
          <w:b/>
          <w:sz w:val="26"/>
          <w:u w:val="thick"/>
        </w:rPr>
      </w:pPr>
    </w:p>
    <w:p w:rsidR="004A56FA" w:rsidRPr="004A56FA" w:rsidRDefault="004A56FA" w:rsidP="00C813E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6"/>
        </w:rPr>
      </w:pPr>
      <w:r w:rsidRPr="004A56FA">
        <w:rPr>
          <w:rFonts w:asciiTheme="majorHAnsi" w:hAnsiTheme="majorHAnsi"/>
          <w:sz w:val="26"/>
        </w:rPr>
        <w:t>Good communication skills</w:t>
      </w:r>
    </w:p>
    <w:p w:rsidR="004A56FA" w:rsidRPr="004A56FA" w:rsidRDefault="004A56FA" w:rsidP="00C813E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6"/>
        </w:rPr>
      </w:pPr>
      <w:r w:rsidRPr="004A56FA">
        <w:rPr>
          <w:rFonts w:asciiTheme="majorHAnsi" w:hAnsiTheme="majorHAnsi"/>
          <w:sz w:val="26"/>
        </w:rPr>
        <w:t>Positive attitude</w:t>
      </w:r>
    </w:p>
    <w:p w:rsidR="004A56FA" w:rsidRPr="004A56FA" w:rsidRDefault="004A56FA" w:rsidP="00C813E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6"/>
        </w:rPr>
      </w:pPr>
      <w:r w:rsidRPr="004A56FA">
        <w:rPr>
          <w:rFonts w:asciiTheme="majorHAnsi" w:hAnsiTheme="majorHAnsi"/>
          <w:sz w:val="26"/>
        </w:rPr>
        <w:t>Hard working</w:t>
      </w:r>
    </w:p>
    <w:p w:rsidR="004A56FA" w:rsidRPr="004A56FA" w:rsidRDefault="004A56FA" w:rsidP="00C813E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6"/>
        </w:rPr>
      </w:pPr>
      <w:r w:rsidRPr="004A56FA">
        <w:rPr>
          <w:rFonts w:asciiTheme="majorHAnsi" w:hAnsiTheme="majorHAnsi"/>
          <w:sz w:val="26"/>
        </w:rPr>
        <w:t>Self confident</w:t>
      </w:r>
    </w:p>
    <w:p w:rsidR="00665276" w:rsidRPr="004A56FA" w:rsidRDefault="00665276" w:rsidP="00C813E7">
      <w:pPr>
        <w:rPr>
          <w:rFonts w:asciiTheme="majorHAnsi" w:hAnsiTheme="majorHAnsi"/>
          <w:b/>
          <w:sz w:val="26"/>
        </w:rPr>
      </w:pPr>
    </w:p>
    <w:p w:rsidR="009C385B" w:rsidRPr="004A56FA" w:rsidRDefault="00B84F83" w:rsidP="00C813E7">
      <w:pPr>
        <w:shd w:val="clear" w:color="auto" w:fill="A6A6A6" w:themeFill="background1" w:themeFillShade="A6"/>
        <w:rPr>
          <w:rFonts w:asciiTheme="majorHAnsi" w:hAnsiTheme="majorHAnsi"/>
          <w:b/>
          <w:sz w:val="28"/>
        </w:rPr>
      </w:pPr>
      <w:r w:rsidRPr="004A56FA">
        <w:rPr>
          <w:rFonts w:asciiTheme="majorHAnsi" w:hAnsiTheme="majorHAnsi"/>
          <w:b/>
          <w:sz w:val="28"/>
        </w:rPr>
        <w:t>Personal Profile</w:t>
      </w:r>
      <w:r w:rsidR="00E66D53" w:rsidRPr="004A56FA">
        <w:rPr>
          <w:rFonts w:asciiTheme="majorHAnsi" w:hAnsiTheme="majorHAnsi"/>
          <w:b/>
          <w:sz w:val="28"/>
        </w:rPr>
        <w:t>:</w:t>
      </w:r>
    </w:p>
    <w:p w:rsidR="009C385B" w:rsidRPr="004A56FA" w:rsidRDefault="009C385B" w:rsidP="00C813E7">
      <w:pPr>
        <w:pStyle w:val="ListParagraph"/>
        <w:rPr>
          <w:rFonts w:asciiTheme="majorHAnsi" w:hAnsiTheme="majorHAnsi"/>
          <w:b/>
          <w:sz w:val="26"/>
        </w:rPr>
      </w:pPr>
    </w:p>
    <w:p w:rsidR="00CD339E" w:rsidRPr="004A56FA" w:rsidRDefault="004A56FA" w:rsidP="00C813E7">
      <w:pPr>
        <w:pStyle w:val="ListParagraph"/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 xml:space="preserve">Date of Birth </w:t>
      </w:r>
      <w:r>
        <w:rPr>
          <w:rFonts w:asciiTheme="majorHAnsi" w:hAnsiTheme="majorHAnsi"/>
          <w:sz w:val="26"/>
        </w:rPr>
        <w:tab/>
      </w:r>
      <w:r w:rsidR="00CD339E" w:rsidRPr="004A56FA">
        <w:rPr>
          <w:rFonts w:asciiTheme="majorHAnsi" w:hAnsiTheme="majorHAnsi"/>
          <w:sz w:val="26"/>
        </w:rPr>
        <w:t>:</w:t>
      </w:r>
      <w:r w:rsidR="00CD339E" w:rsidRPr="004A56FA">
        <w:rPr>
          <w:rFonts w:asciiTheme="majorHAnsi" w:hAnsiTheme="majorHAnsi"/>
          <w:sz w:val="26"/>
        </w:rPr>
        <w:tab/>
      </w:r>
      <w:r w:rsidR="00C813E7">
        <w:rPr>
          <w:rFonts w:asciiTheme="majorHAnsi" w:hAnsiTheme="majorHAnsi"/>
          <w:sz w:val="26"/>
        </w:rPr>
        <w:t>23</w:t>
      </w:r>
      <w:r w:rsidR="00C813E7" w:rsidRPr="00C813E7">
        <w:rPr>
          <w:rFonts w:asciiTheme="majorHAnsi" w:hAnsiTheme="majorHAnsi"/>
          <w:sz w:val="26"/>
          <w:vertAlign w:val="superscript"/>
        </w:rPr>
        <w:t>rd</w:t>
      </w:r>
      <w:r w:rsidR="00C813E7">
        <w:rPr>
          <w:rFonts w:asciiTheme="majorHAnsi" w:hAnsiTheme="majorHAnsi"/>
          <w:sz w:val="26"/>
        </w:rPr>
        <w:t xml:space="preserve"> Aug. 1996</w:t>
      </w:r>
    </w:p>
    <w:p w:rsidR="00B536AB" w:rsidRPr="004A56FA" w:rsidRDefault="009D1E2C" w:rsidP="00C813E7">
      <w:pPr>
        <w:pStyle w:val="ListParagraph"/>
        <w:rPr>
          <w:rFonts w:asciiTheme="majorHAnsi" w:hAnsiTheme="majorHAnsi"/>
          <w:sz w:val="26"/>
        </w:rPr>
      </w:pPr>
      <w:r w:rsidRPr="004A56FA">
        <w:rPr>
          <w:rFonts w:asciiTheme="majorHAnsi" w:hAnsiTheme="majorHAnsi"/>
          <w:sz w:val="26"/>
        </w:rPr>
        <w:t>Father</w:t>
      </w:r>
      <w:r w:rsidR="00DF1B36" w:rsidRPr="004A56FA">
        <w:rPr>
          <w:rFonts w:asciiTheme="majorHAnsi" w:hAnsiTheme="majorHAnsi"/>
          <w:sz w:val="26"/>
        </w:rPr>
        <w:t xml:space="preserve">’s </w:t>
      </w:r>
      <w:r w:rsidR="00C168C8" w:rsidRPr="004A56FA">
        <w:rPr>
          <w:rFonts w:asciiTheme="majorHAnsi" w:hAnsiTheme="majorHAnsi"/>
          <w:sz w:val="26"/>
        </w:rPr>
        <w:t>Name</w:t>
      </w:r>
      <w:r w:rsidR="0033110E" w:rsidRPr="004A56FA">
        <w:rPr>
          <w:rFonts w:asciiTheme="majorHAnsi" w:hAnsiTheme="majorHAnsi"/>
          <w:sz w:val="26"/>
        </w:rPr>
        <w:tab/>
      </w:r>
      <w:r w:rsidR="003A6D0D" w:rsidRPr="004A56FA">
        <w:rPr>
          <w:rFonts w:asciiTheme="majorHAnsi" w:hAnsiTheme="majorHAnsi"/>
          <w:sz w:val="26"/>
        </w:rPr>
        <w:t>:</w:t>
      </w:r>
      <w:r w:rsidR="003A6D0D" w:rsidRPr="004A56FA">
        <w:rPr>
          <w:rFonts w:asciiTheme="majorHAnsi" w:hAnsiTheme="majorHAnsi"/>
          <w:sz w:val="26"/>
        </w:rPr>
        <w:tab/>
      </w:r>
      <w:r w:rsidR="00C168C8" w:rsidRPr="004A56FA">
        <w:rPr>
          <w:rFonts w:asciiTheme="majorHAnsi" w:hAnsiTheme="majorHAnsi"/>
          <w:sz w:val="26"/>
        </w:rPr>
        <w:t xml:space="preserve">Mr. </w:t>
      </w:r>
      <w:r w:rsidR="001377D3">
        <w:rPr>
          <w:rFonts w:asciiTheme="majorHAnsi" w:hAnsiTheme="majorHAnsi"/>
          <w:sz w:val="26"/>
        </w:rPr>
        <w:t>Shankar Kaushal</w:t>
      </w:r>
    </w:p>
    <w:p w:rsidR="008A0BA5" w:rsidRPr="004A56FA" w:rsidRDefault="0033110E" w:rsidP="00C813E7">
      <w:pPr>
        <w:pStyle w:val="ListParagraph"/>
        <w:rPr>
          <w:rFonts w:asciiTheme="majorHAnsi" w:hAnsiTheme="majorHAnsi"/>
          <w:sz w:val="26"/>
        </w:rPr>
      </w:pPr>
      <w:r w:rsidRPr="004A56FA">
        <w:rPr>
          <w:rFonts w:asciiTheme="majorHAnsi" w:hAnsiTheme="majorHAnsi"/>
          <w:sz w:val="26"/>
        </w:rPr>
        <w:t>Nationality</w:t>
      </w:r>
      <w:r w:rsidRPr="004A56FA">
        <w:rPr>
          <w:rFonts w:asciiTheme="majorHAnsi" w:hAnsiTheme="majorHAnsi"/>
          <w:sz w:val="26"/>
        </w:rPr>
        <w:tab/>
      </w:r>
      <w:r w:rsidRPr="004A56FA">
        <w:rPr>
          <w:rFonts w:asciiTheme="majorHAnsi" w:hAnsiTheme="majorHAnsi"/>
          <w:sz w:val="26"/>
        </w:rPr>
        <w:tab/>
      </w:r>
      <w:r w:rsidR="008A0BA5" w:rsidRPr="004A56FA">
        <w:rPr>
          <w:rFonts w:asciiTheme="majorHAnsi" w:hAnsiTheme="majorHAnsi"/>
          <w:sz w:val="26"/>
        </w:rPr>
        <w:t>:</w:t>
      </w:r>
      <w:r w:rsidR="008A0BA5" w:rsidRPr="004A56FA">
        <w:rPr>
          <w:rFonts w:asciiTheme="majorHAnsi" w:hAnsiTheme="majorHAnsi"/>
          <w:sz w:val="26"/>
        </w:rPr>
        <w:tab/>
        <w:t>Indian</w:t>
      </w:r>
    </w:p>
    <w:p w:rsidR="00F14314" w:rsidRPr="004A56FA" w:rsidRDefault="00015AAF" w:rsidP="00C813E7">
      <w:pPr>
        <w:pStyle w:val="ListParagraph"/>
        <w:rPr>
          <w:rFonts w:asciiTheme="majorHAnsi" w:hAnsiTheme="majorHAnsi"/>
          <w:sz w:val="26"/>
        </w:rPr>
      </w:pPr>
      <w:r w:rsidRPr="004A56FA">
        <w:rPr>
          <w:rFonts w:asciiTheme="majorHAnsi" w:hAnsiTheme="majorHAnsi"/>
          <w:sz w:val="26"/>
        </w:rPr>
        <w:t xml:space="preserve">Languages </w:t>
      </w:r>
      <w:r w:rsidRPr="004A56FA">
        <w:rPr>
          <w:rFonts w:asciiTheme="majorHAnsi" w:hAnsiTheme="majorHAnsi"/>
          <w:sz w:val="26"/>
        </w:rPr>
        <w:tab/>
      </w:r>
      <w:r w:rsidRPr="004A56FA">
        <w:rPr>
          <w:rFonts w:asciiTheme="majorHAnsi" w:hAnsiTheme="majorHAnsi"/>
          <w:sz w:val="26"/>
        </w:rPr>
        <w:tab/>
      </w:r>
      <w:r w:rsidR="00980BC3" w:rsidRPr="004A56FA">
        <w:rPr>
          <w:rFonts w:asciiTheme="majorHAnsi" w:hAnsiTheme="majorHAnsi"/>
          <w:sz w:val="26"/>
        </w:rPr>
        <w:t>:</w:t>
      </w:r>
      <w:r w:rsidR="00980BC3" w:rsidRPr="004A56FA">
        <w:rPr>
          <w:rFonts w:asciiTheme="majorHAnsi" w:hAnsiTheme="majorHAnsi"/>
          <w:sz w:val="26"/>
        </w:rPr>
        <w:tab/>
        <w:t>Hindi</w:t>
      </w:r>
      <w:r w:rsidR="00DF1B36" w:rsidRPr="004A56FA">
        <w:rPr>
          <w:rFonts w:asciiTheme="majorHAnsi" w:hAnsiTheme="majorHAnsi"/>
          <w:sz w:val="26"/>
        </w:rPr>
        <w:t xml:space="preserve">, English </w:t>
      </w:r>
    </w:p>
    <w:p w:rsidR="00715C29" w:rsidRPr="004A56FA" w:rsidRDefault="0033110E" w:rsidP="00C813E7">
      <w:pPr>
        <w:pStyle w:val="ListParagraph"/>
        <w:rPr>
          <w:rFonts w:asciiTheme="majorHAnsi" w:hAnsiTheme="majorHAnsi"/>
          <w:sz w:val="26"/>
        </w:rPr>
      </w:pPr>
      <w:r w:rsidRPr="004A56FA">
        <w:rPr>
          <w:rFonts w:asciiTheme="majorHAnsi" w:hAnsiTheme="majorHAnsi"/>
          <w:sz w:val="26"/>
        </w:rPr>
        <w:t>Marital Status</w:t>
      </w:r>
      <w:r w:rsidRPr="004A56FA">
        <w:rPr>
          <w:rFonts w:asciiTheme="majorHAnsi" w:hAnsiTheme="majorHAnsi"/>
          <w:sz w:val="26"/>
        </w:rPr>
        <w:tab/>
      </w:r>
      <w:r w:rsidR="008A0BA5" w:rsidRPr="004A56FA">
        <w:rPr>
          <w:rFonts w:asciiTheme="majorHAnsi" w:hAnsiTheme="majorHAnsi"/>
          <w:sz w:val="26"/>
        </w:rPr>
        <w:t>:</w:t>
      </w:r>
      <w:r w:rsidR="008A0BA5" w:rsidRPr="004A56FA">
        <w:rPr>
          <w:rFonts w:asciiTheme="majorHAnsi" w:hAnsiTheme="majorHAnsi"/>
          <w:sz w:val="26"/>
        </w:rPr>
        <w:tab/>
      </w:r>
      <w:r w:rsidR="00C813E7">
        <w:rPr>
          <w:rFonts w:asciiTheme="majorHAnsi" w:hAnsiTheme="majorHAnsi"/>
          <w:sz w:val="26"/>
        </w:rPr>
        <w:t>Un</w:t>
      </w:r>
      <w:r w:rsidR="00C813E7" w:rsidRPr="004A56FA">
        <w:rPr>
          <w:rFonts w:asciiTheme="majorHAnsi" w:hAnsiTheme="majorHAnsi"/>
          <w:sz w:val="26"/>
        </w:rPr>
        <w:t>married</w:t>
      </w:r>
    </w:p>
    <w:p w:rsidR="00665276" w:rsidRPr="004A56FA" w:rsidRDefault="00665276" w:rsidP="00C813E7">
      <w:pPr>
        <w:pStyle w:val="ListParagraph"/>
        <w:rPr>
          <w:rFonts w:asciiTheme="majorHAnsi" w:hAnsiTheme="majorHAnsi"/>
          <w:sz w:val="26"/>
        </w:rPr>
      </w:pPr>
    </w:p>
    <w:p w:rsidR="008C3E54" w:rsidRPr="004A56FA" w:rsidRDefault="00433DDC" w:rsidP="00C813E7">
      <w:pPr>
        <w:pStyle w:val="NoSpacing"/>
        <w:rPr>
          <w:rFonts w:asciiTheme="majorHAnsi" w:hAnsiTheme="majorHAnsi"/>
          <w:sz w:val="26"/>
        </w:rPr>
      </w:pPr>
      <w:r w:rsidRPr="004A56FA">
        <w:rPr>
          <w:rFonts w:asciiTheme="majorHAnsi" w:hAnsiTheme="majorHAnsi"/>
          <w:sz w:val="26"/>
        </w:rPr>
        <w:t>Date</w:t>
      </w:r>
      <w:r w:rsidR="007E20F4" w:rsidRPr="004A56FA">
        <w:rPr>
          <w:rFonts w:asciiTheme="majorHAnsi" w:hAnsiTheme="majorHAnsi"/>
          <w:sz w:val="26"/>
        </w:rPr>
        <w:t>:</w:t>
      </w:r>
      <w:r w:rsidR="005D0A22" w:rsidRPr="004A56FA">
        <w:rPr>
          <w:rFonts w:asciiTheme="majorHAnsi" w:hAnsiTheme="majorHAnsi"/>
          <w:sz w:val="26"/>
        </w:rPr>
        <w:t>…..</w:t>
      </w:r>
      <w:r w:rsidR="007E20F4" w:rsidRPr="004A56FA">
        <w:rPr>
          <w:rFonts w:asciiTheme="majorHAnsi" w:hAnsiTheme="majorHAnsi"/>
          <w:sz w:val="26"/>
        </w:rPr>
        <w:t>…………</w:t>
      </w:r>
    </w:p>
    <w:p w:rsidR="009C5B9C" w:rsidRPr="004A56FA" w:rsidRDefault="00433DDC" w:rsidP="00C813E7">
      <w:pPr>
        <w:rPr>
          <w:rFonts w:asciiTheme="majorHAnsi" w:hAnsiTheme="majorHAnsi"/>
          <w:sz w:val="26"/>
          <w:u w:val="single"/>
        </w:rPr>
      </w:pPr>
      <w:r w:rsidRPr="004A56FA">
        <w:rPr>
          <w:rFonts w:asciiTheme="majorHAnsi" w:hAnsiTheme="majorHAnsi"/>
          <w:sz w:val="26"/>
        </w:rPr>
        <w:t>Place:</w:t>
      </w:r>
      <w:r w:rsidR="005D0A22" w:rsidRPr="004A56FA">
        <w:rPr>
          <w:rFonts w:asciiTheme="majorHAnsi" w:hAnsiTheme="majorHAnsi"/>
          <w:sz w:val="26"/>
        </w:rPr>
        <w:t>..</w:t>
      </w:r>
      <w:r w:rsidRPr="004A56FA">
        <w:rPr>
          <w:rFonts w:asciiTheme="majorHAnsi" w:hAnsiTheme="majorHAnsi"/>
          <w:sz w:val="26"/>
        </w:rPr>
        <w:t>…………..</w:t>
      </w:r>
      <w:r w:rsidR="0088364D" w:rsidRPr="004A56FA">
        <w:rPr>
          <w:rFonts w:asciiTheme="majorHAnsi" w:hAnsiTheme="majorHAnsi"/>
          <w:b/>
          <w:sz w:val="26"/>
        </w:rPr>
        <w:tab/>
      </w:r>
      <w:r w:rsidR="0088364D" w:rsidRPr="004A56FA">
        <w:rPr>
          <w:rFonts w:asciiTheme="majorHAnsi" w:hAnsiTheme="majorHAnsi"/>
          <w:b/>
          <w:sz w:val="26"/>
        </w:rPr>
        <w:tab/>
      </w:r>
      <w:r w:rsidR="009D30E7" w:rsidRPr="004A56FA">
        <w:rPr>
          <w:rFonts w:asciiTheme="majorHAnsi" w:hAnsiTheme="majorHAnsi"/>
          <w:b/>
          <w:sz w:val="26"/>
        </w:rPr>
        <w:tab/>
      </w:r>
      <w:r w:rsidR="00C52B7F" w:rsidRPr="004A56FA">
        <w:rPr>
          <w:rFonts w:asciiTheme="majorHAnsi" w:hAnsiTheme="majorHAnsi"/>
          <w:b/>
          <w:sz w:val="26"/>
        </w:rPr>
        <w:tab/>
      </w:r>
      <w:r w:rsidR="00C52B7F" w:rsidRPr="004A56FA">
        <w:rPr>
          <w:rFonts w:asciiTheme="majorHAnsi" w:hAnsiTheme="majorHAnsi"/>
          <w:b/>
          <w:sz w:val="26"/>
        </w:rPr>
        <w:tab/>
      </w:r>
      <w:r w:rsidR="00665276" w:rsidRPr="004A56FA">
        <w:rPr>
          <w:rFonts w:asciiTheme="majorHAnsi" w:hAnsiTheme="majorHAnsi"/>
          <w:b/>
          <w:sz w:val="26"/>
        </w:rPr>
        <w:tab/>
      </w:r>
      <w:r w:rsidR="00665276" w:rsidRPr="004A56FA">
        <w:rPr>
          <w:rFonts w:asciiTheme="majorHAnsi" w:hAnsiTheme="majorHAnsi"/>
          <w:b/>
          <w:sz w:val="26"/>
        </w:rPr>
        <w:tab/>
      </w:r>
      <w:r w:rsidR="00665276" w:rsidRPr="004A56FA">
        <w:rPr>
          <w:rFonts w:asciiTheme="majorHAnsi" w:hAnsiTheme="majorHAnsi"/>
          <w:b/>
          <w:sz w:val="26"/>
        </w:rPr>
        <w:tab/>
      </w:r>
      <w:r w:rsidR="004035B7" w:rsidRPr="004A56FA">
        <w:rPr>
          <w:rFonts w:asciiTheme="majorHAnsi" w:hAnsiTheme="majorHAnsi"/>
          <w:b/>
          <w:sz w:val="26"/>
        </w:rPr>
        <w:t>(</w:t>
      </w:r>
      <w:r w:rsidR="00C813E7">
        <w:rPr>
          <w:rFonts w:asciiTheme="majorHAnsi" w:hAnsiTheme="majorHAnsi"/>
          <w:b/>
          <w:sz w:val="26"/>
        </w:rPr>
        <w:t xml:space="preserve">Gopal </w:t>
      </w:r>
      <w:r w:rsidR="001377D3">
        <w:rPr>
          <w:rFonts w:asciiTheme="majorHAnsi" w:hAnsiTheme="majorHAnsi"/>
          <w:b/>
          <w:sz w:val="26"/>
        </w:rPr>
        <w:t>Kaushal</w:t>
      </w:r>
      <w:r w:rsidR="00721275" w:rsidRPr="004A56FA">
        <w:rPr>
          <w:rFonts w:asciiTheme="majorHAnsi" w:hAnsiTheme="majorHAnsi"/>
          <w:b/>
          <w:sz w:val="26"/>
        </w:rPr>
        <w:t>)</w:t>
      </w:r>
    </w:p>
    <w:sectPr w:rsidR="009C5B9C" w:rsidRPr="004A56FA" w:rsidSect="00D72216">
      <w:pgSz w:w="11907" w:h="16839" w:code="9"/>
      <w:pgMar w:top="0" w:right="747" w:bottom="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3F40"/>
    <w:multiLevelType w:val="hybridMultilevel"/>
    <w:tmpl w:val="4176AC5C"/>
    <w:lvl w:ilvl="0" w:tplc="B80AED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6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13C9"/>
    <w:multiLevelType w:val="hybridMultilevel"/>
    <w:tmpl w:val="591C1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1734E"/>
    <w:multiLevelType w:val="hybridMultilevel"/>
    <w:tmpl w:val="90245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830A1"/>
    <w:multiLevelType w:val="hybridMultilevel"/>
    <w:tmpl w:val="971C9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86D"/>
    <w:multiLevelType w:val="hybridMultilevel"/>
    <w:tmpl w:val="C42A1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1629E"/>
    <w:multiLevelType w:val="hybridMultilevel"/>
    <w:tmpl w:val="277E9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45B86"/>
    <w:multiLevelType w:val="hybridMultilevel"/>
    <w:tmpl w:val="E17C1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A0091"/>
    <w:multiLevelType w:val="hybridMultilevel"/>
    <w:tmpl w:val="F00EED82"/>
    <w:lvl w:ilvl="0" w:tplc="3AD0B14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6"/>
        <w:szCs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7B161B1"/>
    <w:multiLevelType w:val="hybridMultilevel"/>
    <w:tmpl w:val="12EEB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938B3"/>
    <w:multiLevelType w:val="hybridMultilevel"/>
    <w:tmpl w:val="FD28A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81F06"/>
    <w:multiLevelType w:val="hybridMultilevel"/>
    <w:tmpl w:val="E3F84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B68B1"/>
    <w:multiLevelType w:val="hybridMultilevel"/>
    <w:tmpl w:val="69A0AA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E82634"/>
    <w:multiLevelType w:val="hybridMultilevel"/>
    <w:tmpl w:val="087E3B24"/>
    <w:lvl w:ilvl="0" w:tplc="69E4CEE6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270A8"/>
    <w:multiLevelType w:val="hybridMultilevel"/>
    <w:tmpl w:val="3F20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2241C"/>
    <w:multiLevelType w:val="hybridMultilevel"/>
    <w:tmpl w:val="F2101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B5F11"/>
    <w:multiLevelType w:val="hybridMultilevel"/>
    <w:tmpl w:val="9CC00814"/>
    <w:lvl w:ilvl="0" w:tplc="5B4836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14688"/>
    <w:multiLevelType w:val="hybridMultilevel"/>
    <w:tmpl w:val="28DA9AC2"/>
    <w:lvl w:ilvl="0" w:tplc="8A0668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6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D0D17"/>
    <w:multiLevelType w:val="hybridMultilevel"/>
    <w:tmpl w:val="A216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16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4"/>
  </w:num>
  <w:num w:numId="12">
    <w:abstractNumId w:val="17"/>
  </w:num>
  <w:num w:numId="13">
    <w:abstractNumId w:val="6"/>
  </w:num>
  <w:num w:numId="14">
    <w:abstractNumId w:val="8"/>
  </w:num>
  <w:num w:numId="15">
    <w:abstractNumId w:val="14"/>
  </w:num>
  <w:num w:numId="16">
    <w:abstractNumId w:val="1"/>
  </w:num>
  <w:num w:numId="17">
    <w:abstractNumId w:val="2"/>
  </w:num>
  <w:num w:numId="1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activeWritingStyle w:appName="MSWord" w:lang="en-US" w:vendorID="64" w:dllVersion="6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94"/>
    <w:rsid w:val="00002633"/>
    <w:rsid w:val="00005E87"/>
    <w:rsid w:val="0000799E"/>
    <w:rsid w:val="00010F46"/>
    <w:rsid w:val="000126B0"/>
    <w:rsid w:val="0001452A"/>
    <w:rsid w:val="0001532C"/>
    <w:rsid w:val="00015AAF"/>
    <w:rsid w:val="00016494"/>
    <w:rsid w:val="00016D0C"/>
    <w:rsid w:val="0002065E"/>
    <w:rsid w:val="00021459"/>
    <w:rsid w:val="000226DB"/>
    <w:rsid w:val="00034737"/>
    <w:rsid w:val="00035D4F"/>
    <w:rsid w:val="00037782"/>
    <w:rsid w:val="00043634"/>
    <w:rsid w:val="000470CE"/>
    <w:rsid w:val="00050F3E"/>
    <w:rsid w:val="00052E8D"/>
    <w:rsid w:val="00053DB9"/>
    <w:rsid w:val="00055B58"/>
    <w:rsid w:val="0007016A"/>
    <w:rsid w:val="0007056E"/>
    <w:rsid w:val="0007136E"/>
    <w:rsid w:val="0007288B"/>
    <w:rsid w:val="00073DB9"/>
    <w:rsid w:val="0007408F"/>
    <w:rsid w:val="00076A65"/>
    <w:rsid w:val="0008427C"/>
    <w:rsid w:val="000844F4"/>
    <w:rsid w:val="00084B59"/>
    <w:rsid w:val="0008628F"/>
    <w:rsid w:val="0009118E"/>
    <w:rsid w:val="00092AC1"/>
    <w:rsid w:val="000943ED"/>
    <w:rsid w:val="000A0167"/>
    <w:rsid w:val="000A28CF"/>
    <w:rsid w:val="000A4BC7"/>
    <w:rsid w:val="000A4CA5"/>
    <w:rsid w:val="000B1386"/>
    <w:rsid w:val="000B2621"/>
    <w:rsid w:val="000B564E"/>
    <w:rsid w:val="000B7F68"/>
    <w:rsid w:val="000C1455"/>
    <w:rsid w:val="000C2208"/>
    <w:rsid w:val="000C537C"/>
    <w:rsid w:val="000C55AB"/>
    <w:rsid w:val="000C784D"/>
    <w:rsid w:val="000D29C6"/>
    <w:rsid w:val="000D3D1C"/>
    <w:rsid w:val="000D4846"/>
    <w:rsid w:val="000E3196"/>
    <w:rsid w:val="000E3951"/>
    <w:rsid w:val="000E3EAA"/>
    <w:rsid w:val="000E6F04"/>
    <w:rsid w:val="000F2869"/>
    <w:rsid w:val="001026AD"/>
    <w:rsid w:val="00103D7F"/>
    <w:rsid w:val="00104BF2"/>
    <w:rsid w:val="00110FE8"/>
    <w:rsid w:val="00111E12"/>
    <w:rsid w:val="00113338"/>
    <w:rsid w:val="00113F32"/>
    <w:rsid w:val="00115FEB"/>
    <w:rsid w:val="00116E7B"/>
    <w:rsid w:val="00116F96"/>
    <w:rsid w:val="0011774F"/>
    <w:rsid w:val="00122AB2"/>
    <w:rsid w:val="00126572"/>
    <w:rsid w:val="00126B13"/>
    <w:rsid w:val="00131843"/>
    <w:rsid w:val="00131A1E"/>
    <w:rsid w:val="00135E73"/>
    <w:rsid w:val="00135F51"/>
    <w:rsid w:val="001376E8"/>
    <w:rsid w:val="001377A7"/>
    <w:rsid w:val="001377D3"/>
    <w:rsid w:val="00140003"/>
    <w:rsid w:val="0014143A"/>
    <w:rsid w:val="00145EA8"/>
    <w:rsid w:val="00146EB4"/>
    <w:rsid w:val="00153C23"/>
    <w:rsid w:val="00153DBD"/>
    <w:rsid w:val="001557DC"/>
    <w:rsid w:val="00156608"/>
    <w:rsid w:val="00161B1F"/>
    <w:rsid w:val="00162880"/>
    <w:rsid w:val="00163137"/>
    <w:rsid w:val="001634F5"/>
    <w:rsid w:val="00163841"/>
    <w:rsid w:val="001649BA"/>
    <w:rsid w:val="00165AA6"/>
    <w:rsid w:val="001700D7"/>
    <w:rsid w:val="001707CB"/>
    <w:rsid w:val="00174ABF"/>
    <w:rsid w:val="00174D40"/>
    <w:rsid w:val="00175579"/>
    <w:rsid w:val="00180654"/>
    <w:rsid w:val="00180D49"/>
    <w:rsid w:val="001830D3"/>
    <w:rsid w:val="00183CC6"/>
    <w:rsid w:val="0018557B"/>
    <w:rsid w:val="00187841"/>
    <w:rsid w:val="001905AC"/>
    <w:rsid w:val="0019547D"/>
    <w:rsid w:val="001A086F"/>
    <w:rsid w:val="001A5FFA"/>
    <w:rsid w:val="001A6F60"/>
    <w:rsid w:val="001A7AEF"/>
    <w:rsid w:val="001B0D49"/>
    <w:rsid w:val="001B30C5"/>
    <w:rsid w:val="001B517A"/>
    <w:rsid w:val="001B6CAE"/>
    <w:rsid w:val="001C0957"/>
    <w:rsid w:val="001C257D"/>
    <w:rsid w:val="001C3B13"/>
    <w:rsid w:val="001C50B7"/>
    <w:rsid w:val="001D6F87"/>
    <w:rsid w:val="001E0417"/>
    <w:rsid w:val="001E20C6"/>
    <w:rsid w:val="001E2C3C"/>
    <w:rsid w:val="001E3B0B"/>
    <w:rsid w:val="001E5139"/>
    <w:rsid w:val="001F21E1"/>
    <w:rsid w:val="001F35B8"/>
    <w:rsid w:val="001F7184"/>
    <w:rsid w:val="00200A18"/>
    <w:rsid w:val="00203269"/>
    <w:rsid w:val="0021433F"/>
    <w:rsid w:val="00214AC8"/>
    <w:rsid w:val="00214FA8"/>
    <w:rsid w:val="0022023B"/>
    <w:rsid w:val="0022319F"/>
    <w:rsid w:val="00225ABE"/>
    <w:rsid w:val="0022679B"/>
    <w:rsid w:val="00226843"/>
    <w:rsid w:val="00235718"/>
    <w:rsid w:val="00242632"/>
    <w:rsid w:val="002477D3"/>
    <w:rsid w:val="00250023"/>
    <w:rsid w:val="00250105"/>
    <w:rsid w:val="00253190"/>
    <w:rsid w:val="002554DC"/>
    <w:rsid w:val="00262876"/>
    <w:rsid w:val="00264A80"/>
    <w:rsid w:val="002702AC"/>
    <w:rsid w:val="00270B9E"/>
    <w:rsid w:val="00270FF3"/>
    <w:rsid w:val="00272BBB"/>
    <w:rsid w:val="00275E31"/>
    <w:rsid w:val="00277A76"/>
    <w:rsid w:val="00282E8B"/>
    <w:rsid w:val="00284526"/>
    <w:rsid w:val="002906DC"/>
    <w:rsid w:val="0029216A"/>
    <w:rsid w:val="00294B32"/>
    <w:rsid w:val="002972DE"/>
    <w:rsid w:val="002A287D"/>
    <w:rsid w:val="002A7300"/>
    <w:rsid w:val="002A73AA"/>
    <w:rsid w:val="002A73B4"/>
    <w:rsid w:val="002B7304"/>
    <w:rsid w:val="002C0194"/>
    <w:rsid w:val="002C3139"/>
    <w:rsid w:val="002C3677"/>
    <w:rsid w:val="002C3896"/>
    <w:rsid w:val="002C54A4"/>
    <w:rsid w:val="002D2AD6"/>
    <w:rsid w:val="002D395D"/>
    <w:rsid w:val="002D43EB"/>
    <w:rsid w:val="002D44D8"/>
    <w:rsid w:val="002D5B6D"/>
    <w:rsid w:val="002D6FBF"/>
    <w:rsid w:val="002D7791"/>
    <w:rsid w:val="002D7CE8"/>
    <w:rsid w:val="002E161C"/>
    <w:rsid w:val="002E4FFB"/>
    <w:rsid w:val="002E68CC"/>
    <w:rsid w:val="002F0244"/>
    <w:rsid w:val="00307110"/>
    <w:rsid w:val="00310BB0"/>
    <w:rsid w:val="0031106B"/>
    <w:rsid w:val="0031153C"/>
    <w:rsid w:val="0031703E"/>
    <w:rsid w:val="00317548"/>
    <w:rsid w:val="0031790B"/>
    <w:rsid w:val="0032044E"/>
    <w:rsid w:val="003269BF"/>
    <w:rsid w:val="0032714C"/>
    <w:rsid w:val="0033110E"/>
    <w:rsid w:val="003311B2"/>
    <w:rsid w:val="003341A0"/>
    <w:rsid w:val="003356AD"/>
    <w:rsid w:val="003418D6"/>
    <w:rsid w:val="00342AD5"/>
    <w:rsid w:val="00354080"/>
    <w:rsid w:val="00357CF7"/>
    <w:rsid w:val="0036227C"/>
    <w:rsid w:val="0036729A"/>
    <w:rsid w:val="00370AF8"/>
    <w:rsid w:val="0038319A"/>
    <w:rsid w:val="00384CC9"/>
    <w:rsid w:val="00385B6C"/>
    <w:rsid w:val="00385CEB"/>
    <w:rsid w:val="00386743"/>
    <w:rsid w:val="00391095"/>
    <w:rsid w:val="00392A09"/>
    <w:rsid w:val="00393039"/>
    <w:rsid w:val="0039401F"/>
    <w:rsid w:val="0039436F"/>
    <w:rsid w:val="003943AA"/>
    <w:rsid w:val="00394471"/>
    <w:rsid w:val="00394707"/>
    <w:rsid w:val="00395263"/>
    <w:rsid w:val="00396006"/>
    <w:rsid w:val="003A000E"/>
    <w:rsid w:val="003A0C34"/>
    <w:rsid w:val="003A0F7B"/>
    <w:rsid w:val="003A2E0A"/>
    <w:rsid w:val="003A3791"/>
    <w:rsid w:val="003A63C2"/>
    <w:rsid w:val="003A6C2F"/>
    <w:rsid w:val="003A6D0D"/>
    <w:rsid w:val="003A6D33"/>
    <w:rsid w:val="003A791A"/>
    <w:rsid w:val="003B0D0B"/>
    <w:rsid w:val="003B0F49"/>
    <w:rsid w:val="003B19BF"/>
    <w:rsid w:val="003B56FF"/>
    <w:rsid w:val="003C08FF"/>
    <w:rsid w:val="003C3A1A"/>
    <w:rsid w:val="003D5D06"/>
    <w:rsid w:val="003D7325"/>
    <w:rsid w:val="003D792F"/>
    <w:rsid w:val="003E117F"/>
    <w:rsid w:val="003E1213"/>
    <w:rsid w:val="003E51F2"/>
    <w:rsid w:val="003F031E"/>
    <w:rsid w:val="003F0D1F"/>
    <w:rsid w:val="003F58AE"/>
    <w:rsid w:val="003F72E8"/>
    <w:rsid w:val="00400EC2"/>
    <w:rsid w:val="004035B7"/>
    <w:rsid w:val="004035BB"/>
    <w:rsid w:val="004108F8"/>
    <w:rsid w:val="00411704"/>
    <w:rsid w:val="004172CC"/>
    <w:rsid w:val="00417306"/>
    <w:rsid w:val="00421E8C"/>
    <w:rsid w:val="00422551"/>
    <w:rsid w:val="00422CA9"/>
    <w:rsid w:val="00430497"/>
    <w:rsid w:val="00431C08"/>
    <w:rsid w:val="00433DDC"/>
    <w:rsid w:val="00435341"/>
    <w:rsid w:val="004425C0"/>
    <w:rsid w:val="00445739"/>
    <w:rsid w:val="0044633B"/>
    <w:rsid w:val="00450385"/>
    <w:rsid w:val="004530F2"/>
    <w:rsid w:val="00461847"/>
    <w:rsid w:val="004646E8"/>
    <w:rsid w:val="004648DA"/>
    <w:rsid w:val="0046680B"/>
    <w:rsid w:val="00466F9A"/>
    <w:rsid w:val="00470401"/>
    <w:rsid w:val="004715F5"/>
    <w:rsid w:val="00472168"/>
    <w:rsid w:val="00473CD1"/>
    <w:rsid w:val="0047436D"/>
    <w:rsid w:val="00474C8B"/>
    <w:rsid w:val="0047763F"/>
    <w:rsid w:val="00477F60"/>
    <w:rsid w:val="00482D5A"/>
    <w:rsid w:val="00483644"/>
    <w:rsid w:val="00485F60"/>
    <w:rsid w:val="0048703B"/>
    <w:rsid w:val="00490912"/>
    <w:rsid w:val="00495A32"/>
    <w:rsid w:val="004972B8"/>
    <w:rsid w:val="004A2189"/>
    <w:rsid w:val="004A22D3"/>
    <w:rsid w:val="004A508A"/>
    <w:rsid w:val="004A56FA"/>
    <w:rsid w:val="004A67B5"/>
    <w:rsid w:val="004A6C86"/>
    <w:rsid w:val="004B184D"/>
    <w:rsid w:val="004B3366"/>
    <w:rsid w:val="004B39B1"/>
    <w:rsid w:val="004B5EA6"/>
    <w:rsid w:val="004B60A2"/>
    <w:rsid w:val="004C0AEB"/>
    <w:rsid w:val="004C0C27"/>
    <w:rsid w:val="004C5D60"/>
    <w:rsid w:val="004C64A2"/>
    <w:rsid w:val="004D081D"/>
    <w:rsid w:val="004D0A0C"/>
    <w:rsid w:val="004E1BE3"/>
    <w:rsid w:val="004E2578"/>
    <w:rsid w:val="004E2FD0"/>
    <w:rsid w:val="004F7403"/>
    <w:rsid w:val="005003A9"/>
    <w:rsid w:val="00501CFB"/>
    <w:rsid w:val="005027B2"/>
    <w:rsid w:val="00502878"/>
    <w:rsid w:val="0050619A"/>
    <w:rsid w:val="005063FE"/>
    <w:rsid w:val="00511117"/>
    <w:rsid w:val="00511DA8"/>
    <w:rsid w:val="0051245E"/>
    <w:rsid w:val="00514B5A"/>
    <w:rsid w:val="005237D3"/>
    <w:rsid w:val="00523F4A"/>
    <w:rsid w:val="00524CE5"/>
    <w:rsid w:val="00525EC6"/>
    <w:rsid w:val="00526954"/>
    <w:rsid w:val="0053225E"/>
    <w:rsid w:val="00532459"/>
    <w:rsid w:val="005325C3"/>
    <w:rsid w:val="00535681"/>
    <w:rsid w:val="005447A0"/>
    <w:rsid w:val="0055005E"/>
    <w:rsid w:val="00553A33"/>
    <w:rsid w:val="00554315"/>
    <w:rsid w:val="00555061"/>
    <w:rsid w:val="00557F5B"/>
    <w:rsid w:val="005605E7"/>
    <w:rsid w:val="00574F4F"/>
    <w:rsid w:val="00575CA0"/>
    <w:rsid w:val="00577137"/>
    <w:rsid w:val="0057775C"/>
    <w:rsid w:val="00585E9D"/>
    <w:rsid w:val="005940D6"/>
    <w:rsid w:val="005A0BB0"/>
    <w:rsid w:val="005A18CA"/>
    <w:rsid w:val="005A31EE"/>
    <w:rsid w:val="005A3503"/>
    <w:rsid w:val="005A5839"/>
    <w:rsid w:val="005A5EB4"/>
    <w:rsid w:val="005A6E21"/>
    <w:rsid w:val="005A7932"/>
    <w:rsid w:val="005A7CA1"/>
    <w:rsid w:val="005B04DD"/>
    <w:rsid w:val="005B1D2D"/>
    <w:rsid w:val="005B3868"/>
    <w:rsid w:val="005B3CA6"/>
    <w:rsid w:val="005B49AA"/>
    <w:rsid w:val="005B4E1C"/>
    <w:rsid w:val="005B4FFC"/>
    <w:rsid w:val="005B6477"/>
    <w:rsid w:val="005C1DA6"/>
    <w:rsid w:val="005C2D1F"/>
    <w:rsid w:val="005C3C34"/>
    <w:rsid w:val="005C7E41"/>
    <w:rsid w:val="005D0A22"/>
    <w:rsid w:val="005D36D1"/>
    <w:rsid w:val="005D3A49"/>
    <w:rsid w:val="005D407E"/>
    <w:rsid w:val="005E02FC"/>
    <w:rsid w:val="005E035C"/>
    <w:rsid w:val="005E38A5"/>
    <w:rsid w:val="005E3AA5"/>
    <w:rsid w:val="005F3892"/>
    <w:rsid w:val="005F4D71"/>
    <w:rsid w:val="005F7F9A"/>
    <w:rsid w:val="00603D7B"/>
    <w:rsid w:val="00603F9B"/>
    <w:rsid w:val="006068C0"/>
    <w:rsid w:val="00607FBC"/>
    <w:rsid w:val="006107F7"/>
    <w:rsid w:val="00612693"/>
    <w:rsid w:val="00616AB9"/>
    <w:rsid w:val="00616C54"/>
    <w:rsid w:val="00622EB3"/>
    <w:rsid w:val="0063173F"/>
    <w:rsid w:val="006360A4"/>
    <w:rsid w:val="00643405"/>
    <w:rsid w:val="006507BD"/>
    <w:rsid w:val="0065280C"/>
    <w:rsid w:val="00652FC5"/>
    <w:rsid w:val="006537DD"/>
    <w:rsid w:val="00654D82"/>
    <w:rsid w:val="00656792"/>
    <w:rsid w:val="0066232E"/>
    <w:rsid w:val="00665276"/>
    <w:rsid w:val="00665B2B"/>
    <w:rsid w:val="00672315"/>
    <w:rsid w:val="006737F4"/>
    <w:rsid w:val="006762D0"/>
    <w:rsid w:val="00682192"/>
    <w:rsid w:val="006862A9"/>
    <w:rsid w:val="00687010"/>
    <w:rsid w:val="00691C80"/>
    <w:rsid w:val="0069608F"/>
    <w:rsid w:val="006962F0"/>
    <w:rsid w:val="00696922"/>
    <w:rsid w:val="00696CAA"/>
    <w:rsid w:val="006A3943"/>
    <w:rsid w:val="006A5637"/>
    <w:rsid w:val="006A6A00"/>
    <w:rsid w:val="006A7F33"/>
    <w:rsid w:val="006B36A0"/>
    <w:rsid w:val="006C1794"/>
    <w:rsid w:val="006D3F73"/>
    <w:rsid w:val="006D5487"/>
    <w:rsid w:val="006E204B"/>
    <w:rsid w:val="006E5DB0"/>
    <w:rsid w:val="006E724F"/>
    <w:rsid w:val="006F032E"/>
    <w:rsid w:val="006F05FD"/>
    <w:rsid w:val="006F0710"/>
    <w:rsid w:val="006F25EA"/>
    <w:rsid w:val="006F6DCF"/>
    <w:rsid w:val="00701108"/>
    <w:rsid w:val="0070505D"/>
    <w:rsid w:val="00706E7D"/>
    <w:rsid w:val="00710868"/>
    <w:rsid w:val="00710D62"/>
    <w:rsid w:val="0071170D"/>
    <w:rsid w:val="007142B1"/>
    <w:rsid w:val="00715C29"/>
    <w:rsid w:val="00721275"/>
    <w:rsid w:val="00732880"/>
    <w:rsid w:val="00737298"/>
    <w:rsid w:val="007406B7"/>
    <w:rsid w:val="00745349"/>
    <w:rsid w:val="00745F9E"/>
    <w:rsid w:val="00747F74"/>
    <w:rsid w:val="007555D8"/>
    <w:rsid w:val="0075694C"/>
    <w:rsid w:val="007607A8"/>
    <w:rsid w:val="0076560C"/>
    <w:rsid w:val="00765F24"/>
    <w:rsid w:val="00767678"/>
    <w:rsid w:val="00771DF3"/>
    <w:rsid w:val="00780869"/>
    <w:rsid w:val="00782801"/>
    <w:rsid w:val="00786E8B"/>
    <w:rsid w:val="00787CB8"/>
    <w:rsid w:val="00793128"/>
    <w:rsid w:val="007A3092"/>
    <w:rsid w:val="007A5E4C"/>
    <w:rsid w:val="007A676D"/>
    <w:rsid w:val="007B16D9"/>
    <w:rsid w:val="007B17CF"/>
    <w:rsid w:val="007B306F"/>
    <w:rsid w:val="007C2657"/>
    <w:rsid w:val="007C27A4"/>
    <w:rsid w:val="007C4532"/>
    <w:rsid w:val="007C5F44"/>
    <w:rsid w:val="007D2D98"/>
    <w:rsid w:val="007D6C19"/>
    <w:rsid w:val="007E14A1"/>
    <w:rsid w:val="007E20F4"/>
    <w:rsid w:val="007E4A0E"/>
    <w:rsid w:val="007E694E"/>
    <w:rsid w:val="007F4A6B"/>
    <w:rsid w:val="007F7A0A"/>
    <w:rsid w:val="008006C7"/>
    <w:rsid w:val="00800861"/>
    <w:rsid w:val="00801D4E"/>
    <w:rsid w:val="008023BA"/>
    <w:rsid w:val="00804AB1"/>
    <w:rsid w:val="00805F6C"/>
    <w:rsid w:val="00805FEB"/>
    <w:rsid w:val="008106D7"/>
    <w:rsid w:val="00812594"/>
    <w:rsid w:val="0082208C"/>
    <w:rsid w:val="0082351A"/>
    <w:rsid w:val="008239A1"/>
    <w:rsid w:val="00824090"/>
    <w:rsid w:val="00827AF0"/>
    <w:rsid w:val="008318B3"/>
    <w:rsid w:val="0083292C"/>
    <w:rsid w:val="0083602F"/>
    <w:rsid w:val="00836D57"/>
    <w:rsid w:val="008400D1"/>
    <w:rsid w:val="0084044D"/>
    <w:rsid w:val="0084557B"/>
    <w:rsid w:val="0084559A"/>
    <w:rsid w:val="0084688D"/>
    <w:rsid w:val="008468BD"/>
    <w:rsid w:val="00852AB6"/>
    <w:rsid w:val="008533B8"/>
    <w:rsid w:val="008537FB"/>
    <w:rsid w:val="00856F8E"/>
    <w:rsid w:val="0086178B"/>
    <w:rsid w:val="00862A3E"/>
    <w:rsid w:val="0086711D"/>
    <w:rsid w:val="0087125A"/>
    <w:rsid w:val="008749C5"/>
    <w:rsid w:val="008772BB"/>
    <w:rsid w:val="00881388"/>
    <w:rsid w:val="008823AE"/>
    <w:rsid w:val="0088364D"/>
    <w:rsid w:val="008932DB"/>
    <w:rsid w:val="00893BB9"/>
    <w:rsid w:val="0089515B"/>
    <w:rsid w:val="00897A12"/>
    <w:rsid w:val="008A05C9"/>
    <w:rsid w:val="008A0BA5"/>
    <w:rsid w:val="008A2276"/>
    <w:rsid w:val="008A5E9A"/>
    <w:rsid w:val="008B23E4"/>
    <w:rsid w:val="008B2910"/>
    <w:rsid w:val="008B37A8"/>
    <w:rsid w:val="008B5A27"/>
    <w:rsid w:val="008B5C63"/>
    <w:rsid w:val="008C07F7"/>
    <w:rsid w:val="008C0FFA"/>
    <w:rsid w:val="008C15DF"/>
    <w:rsid w:val="008C3A62"/>
    <w:rsid w:val="008C3E54"/>
    <w:rsid w:val="008C54FC"/>
    <w:rsid w:val="008C7579"/>
    <w:rsid w:val="008C7B88"/>
    <w:rsid w:val="008D02B5"/>
    <w:rsid w:val="008D3464"/>
    <w:rsid w:val="008D37E9"/>
    <w:rsid w:val="008D5849"/>
    <w:rsid w:val="008E1B9E"/>
    <w:rsid w:val="008E3C10"/>
    <w:rsid w:val="008F032E"/>
    <w:rsid w:val="008F1192"/>
    <w:rsid w:val="008F47E1"/>
    <w:rsid w:val="008F5D6F"/>
    <w:rsid w:val="009015F9"/>
    <w:rsid w:val="00902733"/>
    <w:rsid w:val="00912A03"/>
    <w:rsid w:val="009151E3"/>
    <w:rsid w:val="009155FD"/>
    <w:rsid w:val="00920C0C"/>
    <w:rsid w:val="009263A8"/>
    <w:rsid w:val="00932A2D"/>
    <w:rsid w:val="009363F3"/>
    <w:rsid w:val="00940AC1"/>
    <w:rsid w:val="009416DC"/>
    <w:rsid w:val="00941996"/>
    <w:rsid w:val="009422D3"/>
    <w:rsid w:val="009435CD"/>
    <w:rsid w:val="0094605B"/>
    <w:rsid w:val="0095002C"/>
    <w:rsid w:val="00950E7B"/>
    <w:rsid w:val="00954575"/>
    <w:rsid w:val="0095787B"/>
    <w:rsid w:val="009601D0"/>
    <w:rsid w:val="009604F9"/>
    <w:rsid w:val="00960FC4"/>
    <w:rsid w:val="0096200D"/>
    <w:rsid w:val="009622A0"/>
    <w:rsid w:val="00965ADE"/>
    <w:rsid w:val="00967DB3"/>
    <w:rsid w:val="009749A0"/>
    <w:rsid w:val="0097504B"/>
    <w:rsid w:val="00976EC7"/>
    <w:rsid w:val="00980BC3"/>
    <w:rsid w:val="009858FF"/>
    <w:rsid w:val="00987422"/>
    <w:rsid w:val="009911E3"/>
    <w:rsid w:val="00994AB8"/>
    <w:rsid w:val="00997A24"/>
    <w:rsid w:val="009A2080"/>
    <w:rsid w:val="009A5AC6"/>
    <w:rsid w:val="009A6FFA"/>
    <w:rsid w:val="009A7E2B"/>
    <w:rsid w:val="009B3AE5"/>
    <w:rsid w:val="009B4F1A"/>
    <w:rsid w:val="009B6D4F"/>
    <w:rsid w:val="009B6F28"/>
    <w:rsid w:val="009C1015"/>
    <w:rsid w:val="009C385B"/>
    <w:rsid w:val="009C3FE6"/>
    <w:rsid w:val="009C51AF"/>
    <w:rsid w:val="009C5B9C"/>
    <w:rsid w:val="009D1E2C"/>
    <w:rsid w:val="009D2088"/>
    <w:rsid w:val="009D2DC3"/>
    <w:rsid w:val="009D30E7"/>
    <w:rsid w:val="009D7671"/>
    <w:rsid w:val="009E2D01"/>
    <w:rsid w:val="009E34E2"/>
    <w:rsid w:val="009E3689"/>
    <w:rsid w:val="009F3662"/>
    <w:rsid w:val="009F6940"/>
    <w:rsid w:val="00A01838"/>
    <w:rsid w:val="00A04913"/>
    <w:rsid w:val="00A049C5"/>
    <w:rsid w:val="00A07E33"/>
    <w:rsid w:val="00A12EB9"/>
    <w:rsid w:val="00A138B0"/>
    <w:rsid w:val="00A216E7"/>
    <w:rsid w:val="00A222CF"/>
    <w:rsid w:val="00A26EC7"/>
    <w:rsid w:val="00A34CF1"/>
    <w:rsid w:val="00A3500B"/>
    <w:rsid w:val="00A35316"/>
    <w:rsid w:val="00A35BD3"/>
    <w:rsid w:val="00A3684C"/>
    <w:rsid w:val="00A370BD"/>
    <w:rsid w:val="00A37DCC"/>
    <w:rsid w:val="00A4026B"/>
    <w:rsid w:val="00A4027A"/>
    <w:rsid w:val="00A60679"/>
    <w:rsid w:val="00A60C93"/>
    <w:rsid w:val="00A625C3"/>
    <w:rsid w:val="00A62901"/>
    <w:rsid w:val="00A73AD4"/>
    <w:rsid w:val="00A75AA4"/>
    <w:rsid w:val="00A75D0A"/>
    <w:rsid w:val="00A766ED"/>
    <w:rsid w:val="00A76826"/>
    <w:rsid w:val="00A80CA2"/>
    <w:rsid w:val="00A82CCC"/>
    <w:rsid w:val="00A8451B"/>
    <w:rsid w:val="00A86136"/>
    <w:rsid w:val="00A86670"/>
    <w:rsid w:val="00A874B3"/>
    <w:rsid w:val="00A90726"/>
    <w:rsid w:val="00A92AB8"/>
    <w:rsid w:val="00AA22F2"/>
    <w:rsid w:val="00AA3394"/>
    <w:rsid w:val="00AA47ED"/>
    <w:rsid w:val="00AB1165"/>
    <w:rsid w:val="00AB780F"/>
    <w:rsid w:val="00AC0E24"/>
    <w:rsid w:val="00AC3078"/>
    <w:rsid w:val="00AD1345"/>
    <w:rsid w:val="00AD2BD8"/>
    <w:rsid w:val="00AE1906"/>
    <w:rsid w:val="00AE2CF3"/>
    <w:rsid w:val="00AE487B"/>
    <w:rsid w:val="00AE553D"/>
    <w:rsid w:val="00AE6B7B"/>
    <w:rsid w:val="00AE77FE"/>
    <w:rsid w:val="00AF0E47"/>
    <w:rsid w:val="00AF2EB9"/>
    <w:rsid w:val="00AF2F02"/>
    <w:rsid w:val="00AF2FEB"/>
    <w:rsid w:val="00AF4DCC"/>
    <w:rsid w:val="00AF78FD"/>
    <w:rsid w:val="00B0002F"/>
    <w:rsid w:val="00B12997"/>
    <w:rsid w:val="00B14C4A"/>
    <w:rsid w:val="00B2485B"/>
    <w:rsid w:val="00B30BBA"/>
    <w:rsid w:val="00B31696"/>
    <w:rsid w:val="00B32EBC"/>
    <w:rsid w:val="00B33C43"/>
    <w:rsid w:val="00B33D7C"/>
    <w:rsid w:val="00B41BCC"/>
    <w:rsid w:val="00B4584A"/>
    <w:rsid w:val="00B47C40"/>
    <w:rsid w:val="00B50CF2"/>
    <w:rsid w:val="00B525DB"/>
    <w:rsid w:val="00B536AB"/>
    <w:rsid w:val="00B66E8C"/>
    <w:rsid w:val="00B675DE"/>
    <w:rsid w:val="00B712AA"/>
    <w:rsid w:val="00B7193D"/>
    <w:rsid w:val="00B72908"/>
    <w:rsid w:val="00B80D4F"/>
    <w:rsid w:val="00B81AA8"/>
    <w:rsid w:val="00B84F83"/>
    <w:rsid w:val="00B857F9"/>
    <w:rsid w:val="00B858BC"/>
    <w:rsid w:val="00B86C33"/>
    <w:rsid w:val="00B87A55"/>
    <w:rsid w:val="00B9650B"/>
    <w:rsid w:val="00B96946"/>
    <w:rsid w:val="00BA1DA3"/>
    <w:rsid w:val="00BA2CC9"/>
    <w:rsid w:val="00BA38B8"/>
    <w:rsid w:val="00BA3E16"/>
    <w:rsid w:val="00BA512E"/>
    <w:rsid w:val="00BB007C"/>
    <w:rsid w:val="00BC1F38"/>
    <w:rsid w:val="00BC41DA"/>
    <w:rsid w:val="00BC4642"/>
    <w:rsid w:val="00BC677A"/>
    <w:rsid w:val="00BC6CD9"/>
    <w:rsid w:val="00BC7E73"/>
    <w:rsid w:val="00BD4AE8"/>
    <w:rsid w:val="00BD7BAB"/>
    <w:rsid w:val="00BD7FD6"/>
    <w:rsid w:val="00BE7F3F"/>
    <w:rsid w:val="00BF10B3"/>
    <w:rsid w:val="00BF32A2"/>
    <w:rsid w:val="00BF3C5B"/>
    <w:rsid w:val="00BF58DA"/>
    <w:rsid w:val="00BF7878"/>
    <w:rsid w:val="00C007C2"/>
    <w:rsid w:val="00C00F2A"/>
    <w:rsid w:val="00C01259"/>
    <w:rsid w:val="00C0147A"/>
    <w:rsid w:val="00C0220C"/>
    <w:rsid w:val="00C05B62"/>
    <w:rsid w:val="00C06A12"/>
    <w:rsid w:val="00C11585"/>
    <w:rsid w:val="00C13FF3"/>
    <w:rsid w:val="00C14074"/>
    <w:rsid w:val="00C1426F"/>
    <w:rsid w:val="00C16604"/>
    <w:rsid w:val="00C168C8"/>
    <w:rsid w:val="00C22C8F"/>
    <w:rsid w:val="00C22D77"/>
    <w:rsid w:val="00C244DD"/>
    <w:rsid w:val="00C3206D"/>
    <w:rsid w:val="00C33A32"/>
    <w:rsid w:val="00C34369"/>
    <w:rsid w:val="00C34AAF"/>
    <w:rsid w:val="00C34F3F"/>
    <w:rsid w:val="00C35FD6"/>
    <w:rsid w:val="00C36388"/>
    <w:rsid w:val="00C4539A"/>
    <w:rsid w:val="00C458F9"/>
    <w:rsid w:val="00C468C5"/>
    <w:rsid w:val="00C5021D"/>
    <w:rsid w:val="00C50409"/>
    <w:rsid w:val="00C52021"/>
    <w:rsid w:val="00C52B7F"/>
    <w:rsid w:val="00C546CB"/>
    <w:rsid w:val="00C549B7"/>
    <w:rsid w:val="00C57FEC"/>
    <w:rsid w:val="00C63FEF"/>
    <w:rsid w:val="00C65C17"/>
    <w:rsid w:val="00C67311"/>
    <w:rsid w:val="00C6734C"/>
    <w:rsid w:val="00C71C50"/>
    <w:rsid w:val="00C7639C"/>
    <w:rsid w:val="00C813E7"/>
    <w:rsid w:val="00C83669"/>
    <w:rsid w:val="00C86735"/>
    <w:rsid w:val="00C90AB2"/>
    <w:rsid w:val="00C922C3"/>
    <w:rsid w:val="00C94383"/>
    <w:rsid w:val="00C975B8"/>
    <w:rsid w:val="00C97DCE"/>
    <w:rsid w:val="00CA04C4"/>
    <w:rsid w:val="00CA2D35"/>
    <w:rsid w:val="00CA2E31"/>
    <w:rsid w:val="00CB0F19"/>
    <w:rsid w:val="00CB364C"/>
    <w:rsid w:val="00CB77DE"/>
    <w:rsid w:val="00CC0992"/>
    <w:rsid w:val="00CC0F04"/>
    <w:rsid w:val="00CC368D"/>
    <w:rsid w:val="00CD0E99"/>
    <w:rsid w:val="00CD108F"/>
    <w:rsid w:val="00CD339E"/>
    <w:rsid w:val="00CD4114"/>
    <w:rsid w:val="00CD5EC8"/>
    <w:rsid w:val="00CD7E69"/>
    <w:rsid w:val="00CE1412"/>
    <w:rsid w:val="00CE31B8"/>
    <w:rsid w:val="00CE3CA1"/>
    <w:rsid w:val="00CE62FD"/>
    <w:rsid w:val="00CE67FB"/>
    <w:rsid w:val="00CF28D4"/>
    <w:rsid w:val="00CF30B7"/>
    <w:rsid w:val="00CF62A3"/>
    <w:rsid w:val="00D01241"/>
    <w:rsid w:val="00D07118"/>
    <w:rsid w:val="00D1116C"/>
    <w:rsid w:val="00D24DB2"/>
    <w:rsid w:val="00D25623"/>
    <w:rsid w:val="00D2617B"/>
    <w:rsid w:val="00D3056E"/>
    <w:rsid w:val="00D35059"/>
    <w:rsid w:val="00D3715A"/>
    <w:rsid w:val="00D3746B"/>
    <w:rsid w:val="00D37A6D"/>
    <w:rsid w:val="00D4057B"/>
    <w:rsid w:val="00D42CF4"/>
    <w:rsid w:val="00D432F7"/>
    <w:rsid w:val="00D4354B"/>
    <w:rsid w:val="00D45E19"/>
    <w:rsid w:val="00D52366"/>
    <w:rsid w:val="00D52B56"/>
    <w:rsid w:val="00D53343"/>
    <w:rsid w:val="00D54786"/>
    <w:rsid w:val="00D547CD"/>
    <w:rsid w:val="00D619E0"/>
    <w:rsid w:val="00D624BF"/>
    <w:rsid w:val="00D631ED"/>
    <w:rsid w:val="00D66ADF"/>
    <w:rsid w:val="00D704E0"/>
    <w:rsid w:val="00D70F96"/>
    <w:rsid w:val="00D71800"/>
    <w:rsid w:val="00D72216"/>
    <w:rsid w:val="00D72476"/>
    <w:rsid w:val="00D741A2"/>
    <w:rsid w:val="00D7645C"/>
    <w:rsid w:val="00D77564"/>
    <w:rsid w:val="00D8094D"/>
    <w:rsid w:val="00D814F5"/>
    <w:rsid w:val="00D82C20"/>
    <w:rsid w:val="00D85257"/>
    <w:rsid w:val="00D85373"/>
    <w:rsid w:val="00D91F9F"/>
    <w:rsid w:val="00D92949"/>
    <w:rsid w:val="00D9418E"/>
    <w:rsid w:val="00D97D4C"/>
    <w:rsid w:val="00DA5A6D"/>
    <w:rsid w:val="00DA699C"/>
    <w:rsid w:val="00DB006D"/>
    <w:rsid w:val="00DB5419"/>
    <w:rsid w:val="00DB78F0"/>
    <w:rsid w:val="00DC1986"/>
    <w:rsid w:val="00DC6049"/>
    <w:rsid w:val="00DD43A2"/>
    <w:rsid w:val="00DD6C86"/>
    <w:rsid w:val="00DE474B"/>
    <w:rsid w:val="00DF1480"/>
    <w:rsid w:val="00DF17E3"/>
    <w:rsid w:val="00DF1B36"/>
    <w:rsid w:val="00DF1E41"/>
    <w:rsid w:val="00DF7A51"/>
    <w:rsid w:val="00E01A92"/>
    <w:rsid w:val="00E04CB5"/>
    <w:rsid w:val="00E050CA"/>
    <w:rsid w:val="00E07E6A"/>
    <w:rsid w:val="00E13389"/>
    <w:rsid w:val="00E13ED0"/>
    <w:rsid w:val="00E16A4A"/>
    <w:rsid w:val="00E16FE9"/>
    <w:rsid w:val="00E17CF8"/>
    <w:rsid w:val="00E20A9E"/>
    <w:rsid w:val="00E23247"/>
    <w:rsid w:val="00E23291"/>
    <w:rsid w:val="00E237D1"/>
    <w:rsid w:val="00E31B06"/>
    <w:rsid w:val="00E31C13"/>
    <w:rsid w:val="00E352DE"/>
    <w:rsid w:val="00E42FB1"/>
    <w:rsid w:val="00E436EF"/>
    <w:rsid w:val="00E4751F"/>
    <w:rsid w:val="00E51B08"/>
    <w:rsid w:val="00E5447B"/>
    <w:rsid w:val="00E54725"/>
    <w:rsid w:val="00E602F8"/>
    <w:rsid w:val="00E626D6"/>
    <w:rsid w:val="00E66D53"/>
    <w:rsid w:val="00E741E5"/>
    <w:rsid w:val="00E76062"/>
    <w:rsid w:val="00E801AF"/>
    <w:rsid w:val="00E80428"/>
    <w:rsid w:val="00E87FE7"/>
    <w:rsid w:val="00E9646A"/>
    <w:rsid w:val="00E978C6"/>
    <w:rsid w:val="00EA70D1"/>
    <w:rsid w:val="00EB04C1"/>
    <w:rsid w:val="00EB28D7"/>
    <w:rsid w:val="00EB3442"/>
    <w:rsid w:val="00EB579B"/>
    <w:rsid w:val="00EB6274"/>
    <w:rsid w:val="00EB6DD8"/>
    <w:rsid w:val="00EB72E3"/>
    <w:rsid w:val="00EB74C9"/>
    <w:rsid w:val="00EC73C7"/>
    <w:rsid w:val="00ED02DB"/>
    <w:rsid w:val="00ED030A"/>
    <w:rsid w:val="00ED399A"/>
    <w:rsid w:val="00ED3F85"/>
    <w:rsid w:val="00ED4BB9"/>
    <w:rsid w:val="00ED5248"/>
    <w:rsid w:val="00EE09C6"/>
    <w:rsid w:val="00EE4558"/>
    <w:rsid w:val="00EE466E"/>
    <w:rsid w:val="00EE47DD"/>
    <w:rsid w:val="00EE6F83"/>
    <w:rsid w:val="00EF14B4"/>
    <w:rsid w:val="00EF1556"/>
    <w:rsid w:val="00EF4701"/>
    <w:rsid w:val="00EF750B"/>
    <w:rsid w:val="00F00BF4"/>
    <w:rsid w:val="00F00C2D"/>
    <w:rsid w:val="00F040C6"/>
    <w:rsid w:val="00F04501"/>
    <w:rsid w:val="00F0707A"/>
    <w:rsid w:val="00F0743A"/>
    <w:rsid w:val="00F10BA6"/>
    <w:rsid w:val="00F11367"/>
    <w:rsid w:val="00F13307"/>
    <w:rsid w:val="00F14314"/>
    <w:rsid w:val="00F160F8"/>
    <w:rsid w:val="00F176E3"/>
    <w:rsid w:val="00F2662E"/>
    <w:rsid w:val="00F31FF6"/>
    <w:rsid w:val="00F343B1"/>
    <w:rsid w:val="00F36072"/>
    <w:rsid w:val="00F369B0"/>
    <w:rsid w:val="00F4215F"/>
    <w:rsid w:val="00F45BDD"/>
    <w:rsid w:val="00F53FF0"/>
    <w:rsid w:val="00F6277D"/>
    <w:rsid w:val="00F66FF5"/>
    <w:rsid w:val="00F67C1A"/>
    <w:rsid w:val="00F71684"/>
    <w:rsid w:val="00F7178E"/>
    <w:rsid w:val="00F72B1F"/>
    <w:rsid w:val="00F732FB"/>
    <w:rsid w:val="00F76CD9"/>
    <w:rsid w:val="00F80FC5"/>
    <w:rsid w:val="00F82796"/>
    <w:rsid w:val="00F83ECD"/>
    <w:rsid w:val="00F840AC"/>
    <w:rsid w:val="00F8783B"/>
    <w:rsid w:val="00F90F8E"/>
    <w:rsid w:val="00F940C7"/>
    <w:rsid w:val="00F97166"/>
    <w:rsid w:val="00F97AA6"/>
    <w:rsid w:val="00FA0124"/>
    <w:rsid w:val="00FA3870"/>
    <w:rsid w:val="00FB4A31"/>
    <w:rsid w:val="00FB4EBA"/>
    <w:rsid w:val="00FB68FA"/>
    <w:rsid w:val="00FD2B34"/>
    <w:rsid w:val="00FD5CB7"/>
    <w:rsid w:val="00FE1115"/>
    <w:rsid w:val="00FE2023"/>
    <w:rsid w:val="00FE40E9"/>
    <w:rsid w:val="00FE5F45"/>
    <w:rsid w:val="00FE752A"/>
    <w:rsid w:val="00FF13BC"/>
    <w:rsid w:val="00FF21B6"/>
    <w:rsid w:val="00FF2564"/>
    <w:rsid w:val="00FF2751"/>
    <w:rsid w:val="00FF4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506BC0A-090A-374E-9EFE-126A2557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C54A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341A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E14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F58AE"/>
    <w:rPr>
      <w:color w:val="0000FF"/>
      <w:u w:val="single"/>
    </w:rPr>
  </w:style>
  <w:style w:type="table" w:styleId="TableGrid">
    <w:name w:val="Table Grid"/>
    <w:basedOn w:val="TableNormal"/>
    <w:rsid w:val="004C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341A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trong">
    <w:name w:val="Strong"/>
    <w:basedOn w:val="DefaultParagraphFont"/>
    <w:uiPriority w:val="22"/>
    <w:qFormat/>
    <w:rsid w:val="00643405"/>
    <w:rPr>
      <w:b/>
      <w:bCs/>
    </w:rPr>
  </w:style>
  <w:style w:type="paragraph" w:styleId="Title">
    <w:name w:val="Title"/>
    <w:basedOn w:val="Normal"/>
    <w:next w:val="Normal"/>
    <w:link w:val="TitleChar"/>
    <w:qFormat/>
    <w:rsid w:val="0064340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43405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643405"/>
    <w:rPr>
      <w:smallCaps/>
      <w:color w:val="C0504D"/>
      <w:u w:val="single"/>
    </w:rPr>
  </w:style>
  <w:style w:type="character" w:styleId="BookTitle">
    <w:name w:val="Book Title"/>
    <w:basedOn w:val="DefaultParagraphFont"/>
    <w:uiPriority w:val="33"/>
    <w:qFormat/>
    <w:rsid w:val="00643405"/>
    <w:rPr>
      <w:b/>
      <w:bCs/>
      <w:smallCaps/>
      <w:spacing w:val="5"/>
    </w:rPr>
  </w:style>
  <w:style w:type="table" w:customStyle="1" w:styleId="Style1">
    <w:name w:val="Style1"/>
    <w:basedOn w:val="TableNormal"/>
    <w:rsid w:val="0050619A"/>
    <w:tblPr/>
  </w:style>
  <w:style w:type="table" w:styleId="TableClassic1">
    <w:name w:val="Table Classic 1"/>
    <w:basedOn w:val="TableNormal"/>
    <w:rsid w:val="0050619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4972B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10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0D6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226DB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7E14A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8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Desktop\Riyaj%20Resume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F55C9-1A37-8140-B2B3-CCEF208DAF1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Riyaj%20Resume.dotx</Template>
  <TotalTime>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VITEE</vt:lpstr>
    </vt:vector>
  </TitlesOfParts>
  <Company>&lt;arabianhorse&gt;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VITEE</dc:title>
  <dc:creator>Abc</dc:creator>
  <cp:lastModifiedBy>kaushalmanik2001@gmail.com</cp:lastModifiedBy>
  <cp:revision>2</cp:revision>
  <cp:lastPrinted>2018-12-04T05:15:00Z</cp:lastPrinted>
  <dcterms:created xsi:type="dcterms:W3CDTF">2018-12-14T02:18:00Z</dcterms:created>
  <dcterms:modified xsi:type="dcterms:W3CDTF">2018-12-14T02:18:00Z</dcterms:modified>
</cp:coreProperties>
</file>